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66F62" w14:textId="77777777" w:rsidR="007C0C7D" w:rsidRPr="00DF1310" w:rsidRDefault="003635E0" w:rsidP="00DB0BD2">
      <w:pPr>
        <w:pStyle w:val="Graphic"/>
      </w:pPr>
      <w:r>
        <w:t xml:space="preserve"> </w:t>
      </w:r>
    </w:p>
    <w:p w14:paraId="57DBC164" w14:textId="77777777" w:rsidR="00DB0BD2" w:rsidRPr="00DF1310" w:rsidRDefault="00DB0BD2" w:rsidP="00DB0BD2">
      <w:pPr>
        <w:pStyle w:val="Graphic"/>
      </w:pPr>
      <w:r w:rsidRPr="00DF1310">
        <w:rPr>
          <w:noProof/>
          <w:lang w:eastAsia="en-US"/>
        </w:rPr>
        <w:drawing>
          <wp:inline distT="0" distB="0" distL="0" distR="0" wp14:anchorId="791CAD33" wp14:editId="5C2D647A">
            <wp:extent cx="5715000" cy="381877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15000" cy="3818779"/>
                    </a:xfrm>
                    <a:prstGeom prst="rect">
                      <a:avLst/>
                    </a:prstGeom>
                    <a:noFill/>
                    <a:ln w="9525">
                      <a:noFill/>
                      <a:miter lim="800000"/>
                      <a:headEnd/>
                      <a:tailEnd/>
                    </a:ln>
                  </pic:spPr>
                </pic:pic>
              </a:graphicData>
            </a:graphic>
          </wp:inline>
        </w:drawing>
      </w:r>
    </w:p>
    <w:p w14:paraId="2496FB69" w14:textId="77777777" w:rsidR="00DB0BD2" w:rsidRPr="00DF1310" w:rsidRDefault="00DB0BD2" w:rsidP="00DB0BD2"/>
    <w:p w14:paraId="4F37BC11" w14:textId="77777777" w:rsidR="00DB0BD2" w:rsidRPr="00DF1310" w:rsidRDefault="00DB0BD2" w:rsidP="00DB0BD2"/>
    <w:p w14:paraId="2836B89C" w14:textId="001DFC2C" w:rsidR="00072FEB" w:rsidRPr="00DF1310" w:rsidRDefault="00625B8E" w:rsidP="00DB0BD2">
      <w:pPr>
        <w:pStyle w:val="BookTitle2"/>
        <w:rPr>
          <w:b/>
          <w:bCs/>
          <w:i w:val="0"/>
          <w:iCs w:val="0"/>
          <w:sz w:val="48"/>
        </w:rPr>
      </w:pPr>
      <w:r>
        <w:rPr>
          <w:b/>
          <w:bCs/>
          <w:i w:val="0"/>
          <w:iCs w:val="0"/>
          <w:sz w:val="48"/>
        </w:rPr>
        <w:t>Business Analytics with Power BI</w:t>
      </w:r>
    </w:p>
    <w:p w14:paraId="3B026D3A" w14:textId="39285056" w:rsidR="00625B8E" w:rsidRPr="00625B8E" w:rsidRDefault="008B6B2F" w:rsidP="00625B8E">
      <w:pPr>
        <w:pStyle w:val="BookTitle2"/>
        <w:rPr>
          <w:bCs/>
          <w:i w:val="0"/>
          <w:iCs w:val="0"/>
          <w:sz w:val="48"/>
        </w:rPr>
      </w:pPr>
      <w:r>
        <w:rPr>
          <w:bCs/>
          <w:i w:val="0"/>
          <w:sz w:val="48"/>
        </w:rPr>
        <w:t>Module 3</w:t>
      </w:r>
      <w:r w:rsidR="00625B8E" w:rsidRPr="00625B8E">
        <w:rPr>
          <w:bCs/>
          <w:i w:val="0"/>
          <w:sz w:val="48"/>
        </w:rPr>
        <w:t xml:space="preserve"> </w:t>
      </w:r>
      <w:r w:rsidR="00A460F4">
        <w:rPr>
          <w:bCs/>
          <w:i w:val="0"/>
          <w:sz w:val="48"/>
        </w:rPr>
        <w:t>–</w:t>
      </w:r>
      <w:r w:rsidR="00625B8E" w:rsidRPr="00625B8E">
        <w:rPr>
          <w:bCs/>
          <w:i w:val="0"/>
          <w:iCs w:val="0"/>
          <w:sz w:val="48"/>
        </w:rPr>
        <w:t xml:space="preserve"> </w:t>
      </w:r>
      <w:r w:rsidR="00965D93" w:rsidRPr="00965D93">
        <w:rPr>
          <w:bCs/>
          <w:i w:val="0"/>
          <w:iCs w:val="0"/>
          <w:sz w:val="48"/>
        </w:rPr>
        <w:t>Predictive Analytics with Power BI and R</w:t>
      </w:r>
    </w:p>
    <w:p w14:paraId="1763AC65" w14:textId="63C35E0D" w:rsidR="00DB0BD2" w:rsidRPr="00DF1310" w:rsidRDefault="00DB0BD2" w:rsidP="00625B8E">
      <w:pPr>
        <w:pStyle w:val="BookTitle2"/>
      </w:pPr>
      <w:r w:rsidRPr="00DF1310">
        <w:t xml:space="preserve">Student </w:t>
      </w:r>
      <w:r w:rsidR="00247242" w:rsidRPr="00DF1310">
        <w:t xml:space="preserve">Lab </w:t>
      </w:r>
      <w:r w:rsidR="002A2B02" w:rsidRPr="00DF1310">
        <w:t>Manual</w:t>
      </w:r>
      <w:r w:rsidR="006E6CD7">
        <w:t xml:space="preserve"> – Lab 2</w:t>
      </w:r>
      <w:r w:rsidR="0047109E">
        <w:t xml:space="preserve"> – </w:t>
      </w:r>
      <w:r w:rsidR="006E6CD7">
        <w:t xml:space="preserve">Creating Machine Learning Models </w:t>
      </w:r>
      <w:r w:rsidR="004F40B6">
        <w:t xml:space="preserve">by </w:t>
      </w:r>
      <w:r w:rsidR="006E6CD7">
        <w:t>Using R</w:t>
      </w:r>
    </w:p>
    <w:p w14:paraId="65D96785" w14:textId="77777777" w:rsidR="00DB0BD2" w:rsidRPr="00DF1310" w:rsidRDefault="00DB0BD2" w:rsidP="008A0397">
      <w:pPr>
        <w:pStyle w:val="BookVersion"/>
        <w:spacing w:line="160" w:lineRule="exact"/>
      </w:pPr>
      <w:r w:rsidRPr="00DF1310">
        <w:t xml:space="preserve">Version </w:t>
      </w:r>
      <w:r w:rsidR="00085690" w:rsidRPr="00DF1310">
        <w:t>1</w:t>
      </w:r>
      <w:r w:rsidRPr="00DF1310">
        <w:t>.</w:t>
      </w:r>
      <w:r w:rsidR="00085690" w:rsidRPr="00DF1310">
        <w:t>0</w:t>
      </w:r>
    </w:p>
    <w:p w14:paraId="63DA2D29" w14:textId="77777777" w:rsidR="008A0397" w:rsidRPr="003D43D3" w:rsidRDefault="00DB0BD2" w:rsidP="008A0397">
      <w:pPr>
        <w:spacing w:after="200" w:line="276" w:lineRule="auto"/>
      </w:pPr>
      <w:r w:rsidRPr="00DF1310">
        <w:br w:type="page"/>
      </w:r>
      <w:r w:rsidR="008A0397" w:rsidRPr="003D43D3">
        <w:rPr>
          <w:rFonts w:ascii="Arial" w:hAnsi="Arial"/>
          <w:b/>
          <w:sz w:val="16"/>
          <w:szCs w:val="16"/>
        </w:rPr>
        <w:lastRenderedPageBreak/>
        <w:t>Conditions and Terms of Use</w:t>
      </w:r>
    </w:p>
    <w:p w14:paraId="44036EA9" w14:textId="77777777" w:rsidR="008A0397" w:rsidRPr="003D43D3" w:rsidRDefault="008A0397" w:rsidP="008A0397">
      <w:pPr>
        <w:spacing w:line="200" w:lineRule="exact"/>
        <w:rPr>
          <w:rFonts w:ascii="Arial" w:hAnsi="Arial"/>
          <w:b/>
          <w:sz w:val="16"/>
          <w:szCs w:val="16"/>
        </w:rPr>
      </w:pPr>
      <w:r w:rsidRPr="003D43D3">
        <w:rPr>
          <w:rFonts w:ascii="Arial" w:hAnsi="Arial"/>
          <w:b/>
          <w:sz w:val="16"/>
          <w:szCs w:val="16"/>
        </w:rPr>
        <w:t>Microsoft Confidential</w:t>
      </w:r>
    </w:p>
    <w:p w14:paraId="52B93165" w14:textId="77777777" w:rsidR="008A0397" w:rsidRPr="003D43D3" w:rsidRDefault="008A0397" w:rsidP="008A0397">
      <w:pPr>
        <w:spacing w:line="200" w:lineRule="exact"/>
        <w:rPr>
          <w:rFonts w:ascii="Arial" w:hAnsi="Arial"/>
          <w:sz w:val="16"/>
          <w:szCs w:val="16"/>
          <w:lang w:val="en-IN"/>
        </w:rPr>
      </w:pPr>
      <w:r w:rsidRPr="003D43D3">
        <w:rPr>
          <w:rFonts w:ascii="Arial" w:hAnsi="Arial"/>
          <w:sz w:val="16"/>
          <w:szCs w:val="16"/>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25A8CE07" w14:textId="77777777" w:rsidR="008A0397" w:rsidRPr="003D43D3" w:rsidRDefault="008A0397" w:rsidP="008A0397">
      <w:pPr>
        <w:spacing w:line="200" w:lineRule="exact"/>
        <w:rPr>
          <w:rFonts w:ascii="Arial" w:hAnsi="Arial"/>
          <w:sz w:val="16"/>
          <w:szCs w:val="16"/>
          <w:lang w:val="en-IN"/>
        </w:rPr>
      </w:pPr>
      <w:r w:rsidRPr="003D43D3">
        <w:rPr>
          <w:rFonts w:ascii="Arial" w:hAnsi="Arial"/>
          <w:sz w:val="16"/>
          <w:szCs w:val="16"/>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57F4B051" w14:textId="77777777" w:rsidR="008A0397" w:rsidRPr="003D43D3" w:rsidRDefault="008A0397" w:rsidP="008A0397">
      <w:pPr>
        <w:spacing w:line="200" w:lineRule="exact"/>
        <w:rPr>
          <w:rFonts w:ascii="Arial" w:hAnsi="Arial"/>
          <w:sz w:val="16"/>
          <w:szCs w:val="16"/>
          <w:lang w:val="en-IN"/>
        </w:rPr>
      </w:pPr>
      <w:r w:rsidRPr="003D43D3">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611D0218" w14:textId="77777777" w:rsidR="008A0397" w:rsidRPr="003D43D3" w:rsidRDefault="008A0397" w:rsidP="008A0397">
      <w:pPr>
        <w:spacing w:line="200" w:lineRule="exact"/>
        <w:rPr>
          <w:rFonts w:ascii="Arial" w:hAnsi="Arial"/>
          <w:sz w:val="16"/>
          <w:szCs w:val="16"/>
        </w:rPr>
      </w:pPr>
    </w:p>
    <w:p w14:paraId="30E6376C" w14:textId="77777777" w:rsidR="008A0397" w:rsidRPr="003D43D3" w:rsidRDefault="008A0397" w:rsidP="008A0397">
      <w:pPr>
        <w:spacing w:after="200" w:line="276" w:lineRule="auto"/>
        <w:ind w:left="0"/>
        <w:rPr>
          <w:rFonts w:ascii="Arial" w:hAnsi="Arial"/>
          <w:b/>
          <w:bCs/>
          <w:sz w:val="16"/>
          <w:szCs w:val="16"/>
        </w:rPr>
      </w:pPr>
      <w:r w:rsidRPr="003D43D3">
        <w:rPr>
          <w:rFonts w:ascii="Arial" w:hAnsi="Arial"/>
          <w:b/>
          <w:bCs/>
          <w:sz w:val="16"/>
          <w:szCs w:val="16"/>
        </w:rPr>
        <w:br w:type="page"/>
      </w:r>
    </w:p>
    <w:p w14:paraId="0AE908DF" w14:textId="77777777" w:rsidR="008A0397" w:rsidRPr="003D43D3" w:rsidRDefault="008A0397" w:rsidP="008A0397">
      <w:pPr>
        <w:spacing w:line="200" w:lineRule="exact"/>
        <w:rPr>
          <w:rFonts w:ascii="Arial" w:hAnsi="Arial"/>
          <w:sz w:val="16"/>
          <w:szCs w:val="16"/>
        </w:rPr>
      </w:pPr>
      <w:r w:rsidRPr="003D43D3">
        <w:rPr>
          <w:rFonts w:ascii="Arial" w:hAnsi="Arial"/>
          <w:b/>
          <w:bCs/>
          <w:sz w:val="16"/>
          <w:szCs w:val="16"/>
        </w:rPr>
        <w:lastRenderedPageBreak/>
        <w:t>Copyright and Trademarks</w:t>
      </w:r>
    </w:p>
    <w:p w14:paraId="2906164D" w14:textId="77777777" w:rsidR="008A0397" w:rsidRPr="003D43D3" w:rsidRDefault="008A0397" w:rsidP="008A0397">
      <w:pPr>
        <w:spacing w:line="200" w:lineRule="exact"/>
        <w:rPr>
          <w:rFonts w:ascii="Arial" w:hAnsi="Arial"/>
          <w:sz w:val="16"/>
          <w:szCs w:val="16"/>
        </w:rPr>
      </w:pPr>
      <w:r w:rsidRPr="003D43D3">
        <w:rPr>
          <w:rFonts w:ascii="Arial" w:hAnsi="Arial"/>
          <w:sz w:val="16"/>
          <w:szCs w:val="16"/>
        </w:rPr>
        <w:t>© 2016 Microsoft Corporation. All rights reserved.</w:t>
      </w:r>
    </w:p>
    <w:p w14:paraId="69923FCB" w14:textId="77777777" w:rsidR="008A0397" w:rsidRPr="003D43D3" w:rsidRDefault="008A0397" w:rsidP="008A0397">
      <w:pPr>
        <w:spacing w:line="200" w:lineRule="exact"/>
        <w:rPr>
          <w:rFonts w:ascii="Arial" w:hAnsi="Arial"/>
          <w:sz w:val="16"/>
          <w:szCs w:val="16"/>
        </w:rPr>
      </w:pPr>
      <w:r w:rsidRPr="003D43D3">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2AA634F3" w14:textId="77777777" w:rsidR="008A0397" w:rsidRPr="003D43D3" w:rsidRDefault="008A0397" w:rsidP="008A0397">
      <w:pPr>
        <w:spacing w:line="200" w:lineRule="exact"/>
        <w:rPr>
          <w:rFonts w:ascii="Arial" w:hAnsi="Arial"/>
          <w:sz w:val="16"/>
          <w:szCs w:val="16"/>
        </w:rPr>
      </w:pPr>
      <w:r w:rsidRPr="003D43D3">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54A1ED3" w14:textId="77777777" w:rsidR="008A0397" w:rsidRPr="003D43D3" w:rsidRDefault="008A0397" w:rsidP="008A0397">
      <w:pPr>
        <w:spacing w:line="200" w:lineRule="exact"/>
        <w:rPr>
          <w:rFonts w:ascii="Arial" w:hAnsi="Arial"/>
          <w:sz w:val="16"/>
          <w:szCs w:val="16"/>
        </w:rPr>
      </w:pPr>
      <w:r w:rsidRPr="003D43D3">
        <w:rPr>
          <w:rFonts w:ascii="Arial" w:hAnsi="Arial"/>
          <w:sz w:val="16"/>
          <w:szCs w:val="16"/>
        </w:rPr>
        <w:t>For more information, see Use of Microsoft Copyrighted Content at</w:t>
      </w:r>
    </w:p>
    <w:p w14:paraId="478D689B" w14:textId="77777777" w:rsidR="008A0397" w:rsidRPr="003D43D3" w:rsidRDefault="001D1A73" w:rsidP="008A0397">
      <w:pPr>
        <w:spacing w:line="200" w:lineRule="exact"/>
        <w:rPr>
          <w:rFonts w:ascii="Arial" w:hAnsi="Arial"/>
          <w:sz w:val="16"/>
          <w:szCs w:val="16"/>
        </w:rPr>
      </w:pPr>
      <w:hyperlink r:id="rId13" w:history="1">
        <w:r w:rsidR="008A0397" w:rsidRPr="003D43D3">
          <w:rPr>
            <w:rFonts w:ascii="Arial" w:hAnsi="Arial"/>
            <w:color w:val="0000FF"/>
            <w:sz w:val="16"/>
            <w:szCs w:val="16"/>
          </w:rPr>
          <w:t>http://www.microsoft.com/en-us/legal/intellectualproperty/Permissions/default.aspx</w:t>
        </w:r>
      </w:hyperlink>
    </w:p>
    <w:p w14:paraId="16F2E7FD" w14:textId="77777777" w:rsidR="008A0397" w:rsidRPr="003D43D3" w:rsidRDefault="008A0397" w:rsidP="008A0397">
      <w:pPr>
        <w:spacing w:line="200" w:lineRule="exact"/>
        <w:rPr>
          <w:rFonts w:ascii="Arial" w:hAnsi="Arial"/>
          <w:sz w:val="16"/>
          <w:szCs w:val="16"/>
        </w:rPr>
      </w:pPr>
      <w:r w:rsidRPr="003D43D3">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9563C18" w14:textId="3F7E1AE2" w:rsidR="00E93278" w:rsidRPr="00DF1310" w:rsidRDefault="00E93278" w:rsidP="008A0397">
      <w:pPr>
        <w:pStyle w:val="Legalese"/>
      </w:pPr>
    </w:p>
    <w:p w14:paraId="5C4C400E" w14:textId="77777777" w:rsidR="00E93278" w:rsidRPr="00DF1310" w:rsidRDefault="00E93278" w:rsidP="00E93278">
      <w:pPr>
        <w:pStyle w:val="Legalese"/>
      </w:pPr>
    </w:p>
    <w:p w14:paraId="74424308" w14:textId="77777777" w:rsidR="00DB0BD2" w:rsidRPr="00DF1310" w:rsidRDefault="00DB0BD2" w:rsidP="00DB0BD2"/>
    <w:p w14:paraId="2D1283F7" w14:textId="77777777" w:rsidR="008B5BBC" w:rsidRPr="00DF1310" w:rsidRDefault="008B5BBC" w:rsidP="00DB0BD2"/>
    <w:p w14:paraId="3A5D7086" w14:textId="77777777" w:rsidR="008B5BBC" w:rsidRPr="00DF1310" w:rsidRDefault="008B5BBC" w:rsidP="008B5BBC">
      <w:pPr>
        <w:tabs>
          <w:tab w:val="left" w:pos="4169"/>
        </w:tabs>
      </w:pPr>
      <w:r w:rsidRPr="00DF1310">
        <w:tab/>
      </w:r>
    </w:p>
    <w:p w14:paraId="2DB29DB2" w14:textId="77777777" w:rsidR="008B5BBC" w:rsidRPr="00DF1310" w:rsidRDefault="008B5BBC" w:rsidP="008B5BBC"/>
    <w:p w14:paraId="40E618FB" w14:textId="77777777" w:rsidR="00DB0BD2" w:rsidRPr="00DF1310" w:rsidRDefault="00DB0BD2" w:rsidP="008B5BBC">
      <w:pPr>
        <w:sectPr w:rsidR="00DB0BD2" w:rsidRPr="00DF1310" w:rsidSect="00A17AA4">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40" w:right="1800" w:bottom="1440" w:left="1440" w:header="720" w:footer="432" w:gutter="0"/>
          <w:cols w:space="720"/>
          <w:titlePg/>
          <w:docGrid w:linePitch="360"/>
        </w:sectPr>
      </w:pPr>
    </w:p>
    <w:p w14:paraId="56591E8A" w14:textId="09DCC39F" w:rsidR="00DB0BD2" w:rsidRPr="00625B8E" w:rsidRDefault="009C4AD4" w:rsidP="00DB0BD2">
      <w:pPr>
        <w:pStyle w:val="DocumentTitle"/>
      </w:pPr>
      <w:bookmarkStart w:id="0" w:name="_Toc153613710"/>
      <w:bookmarkStart w:id="1" w:name="_Toc153614909"/>
      <w:bookmarkStart w:id="2" w:name="_Toc153892611"/>
      <w:bookmarkStart w:id="3" w:name="_Toc117919053"/>
      <w:bookmarkStart w:id="4" w:name="_Toc297105303"/>
      <w:r>
        <w:lastRenderedPageBreak/>
        <w:t>Module 3</w:t>
      </w:r>
      <w:r w:rsidR="00625B8E" w:rsidRPr="00625B8E">
        <w:t xml:space="preserve"> </w:t>
      </w:r>
      <w:r w:rsidR="00625B8E">
        <w:br/>
      </w:r>
      <w:r w:rsidR="009F314C">
        <w:br/>
      </w:r>
      <w:r w:rsidRPr="009C4AD4">
        <w:t>Predictive Analytics with Power BI and R</w:t>
      </w:r>
      <w:r w:rsidR="009F314C">
        <w:br/>
      </w:r>
      <w:r w:rsidR="009F314C">
        <w:br/>
        <w:t xml:space="preserve">Lab </w:t>
      </w:r>
      <w:r w:rsidR="000A4588">
        <w:t>2</w:t>
      </w:r>
      <w:r w:rsidR="009F314C">
        <w:t xml:space="preserve"> – </w:t>
      </w:r>
      <w:r w:rsidR="00DB0BD2" w:rsidRPr="00625B8E">
        <w:rPr>
          <w:noProof/>
          <w:lang w:eastAsia="en-US"/>
        </w:rPr>
        <w:drawing>
          <wp:anchor distT="0" distB="0" distL="114300" distR="114300" simplePos="0" relativeHeight="251654144" behindDoc="1" locked="0" layoutInCell="1" allowOverlap="1" wp14:anchorId="21F58AAC" wp14:editId="5103F7BC">
            <wp:simplePos x="0" y="0"/>
            <wp:positionH relativeFrom="column">
              <wp:posOffset>4191000</wp:posOffset>
            </wp:positionH>
            <wp:positionV relativeFrom="paragraph">
              <wp:posOffset>1828800</wp:posOffset>
            </wp:positionV>
            <wp:extent cx="1952625" cy="4572000"/>
            <wp:effectExtent l="19050" t="0" r="9525" b="0"/>
            <wp:wrapNone/>
            <wp:docPr id="6" name="Picture 84"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rint_Splash"/>
                    <pic:cNvPicPr>
                      <a:picLocks noChangeAspect="1" noChangeArrowheads="1"/>
                    </pic:cNvPicPr>
                  </pic:nvPicPr>
                  <pic:blipFill>
                    <a:blip r:embed="rId20" cstate="print"/>
                    <a:srcRect/>
                    <a:stretch>
                      <a:fillRect/>
                    </a:stretch>
                  </pic:blipFill>
                  <pic:spPr bwMode="auto">
                    <a:xfrm>
                      <a:off x="0" y="0"/>
                      <a:ext cx="1952625" cy="4572000"/>
                    </a:xfrm>
                    <a:prstGeom prst="rect">
                      <a:avLst/>
                    </a:prstGeom>
                    <a:noFill/>
                  </pic:spPr>
                </pic:pic>
              </a:graphicData>
            </a:graphic>
          </wp:anchor>
        </w:drawing>
      </w:r>
      <w:bookmarkEnd w:id="0"/>
      <w:bookmarkEnd w:id="1"/>
      <w:bookmarkEnd w:id="2"/>
      <w:bookmarkEnd w:id="3"/>
      <w:r w:rsidR="00DB0BD2" w:rsidRPr="00625B8E">
        <w:rPr>
          <w:noProof/>
          <w:lang w:eastAsia="en-US"/>
        </w:rPr>
        <w:drawing>
          <wp:anchor distT="0" distB="0" distL="114300" distR="114300" simplePos="0" relativeHeight="251660288" behindDoc="1" locked="0" layoutInCell="1" allowOverlap="1" wp14:anchorId="16E685DC" wp14:editId="2043BD04">
            <wp:simplePos x="0" y="0"/>
            <wp:positionH relativeFrom="column">
              <wp:posOffset>4229100</wp:posOffset>
            </wp:positionH>
            <wp:positionV relativeFrom="paragraph">
              <wp:posOffset>1828800</wp:posOffset>
            </wp:positionV>
            <wp:extent cx="1952625" cy="4572000"/>
            <wp:effectExtent l="19050" t="0" r="9525" b="0"/>
            <wp:wrapNone/>
            <wp:docPr id="8" name="Picture 2"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_Splash"/>
                    <pic:cNvPicPr>
                      <a:picLocks noChangeAspect="1" noChangeArrowheads="1"/>
                    </pic:cNvPicPr>
                  </pic:nvPicPr>
                  <pic:blipFill>
                    <a:blip r:embed="rId20" cstate="print"/>
                    <a:srcRect/>
                    <a:stretch>
                      <a:fillRect/>
                    </a:stretch>
                  </pic:blipFill>
                  <pic:spPr bwMode="auto">
                    <a:xfrm>
                      <a:off x="0" y="0"/>
                      <a:ext cx="1952625" cy="4572000"/>
                    </a:xfrm>
                    <a:prstGeom prst="rect">
                      <a:avLst/>
                    </a:prstGeom>
                    <a:noFill/>
                    <a:ln w="9525">
                      <a:noFill/>
                      <a:miter lim="800000"/>
                      <a:headEnd/>
                      <a:tailEnd/>
                    </a:ln>
                  </pic:spPr>
                </pic:pic>
              </a:graphicData>
            </a:graphic>
          </wp:anchor>
        </w:drawing>
      </w:r>
      <w:bookmarkEnd w:id="4"/>
      <w:r w:rsidR="00A460F4" w:rsidRPr="00A460F4">
        <w:t xml:space="preserve"> </w:t>
      </w:r>
      <w:r w:rsidR="000A4588">
        <w:t xml:space="preserve">Creating Machine Learning Models </w:t>
      </w:r>
      <w:r w:rsidR="004F40B6">
        <w:t xml:space="preserve">by </w:t>
      </w:r>
      <w:r w:rsidR="000A4588">
        <w:t>Using R</w:t>
      </w:r>
    </w:p>
    <w:p w14:paraId="33F5674E" w14:textId="77777777" w:rsidR="000F1F31" w:rsidRPr="00DF1310" w:rsidRDefault="000F1F31">
      <w:pPr>
        <w:spacing w:after="0" w:line="240" w:lineRule="auto"/>
        <w:ind w:left="0"/>
        <w:rPr>
          <w:rFonts w:ascii="Arial" w:hAnsi="Arial" w:cs="Tahoma"/>
          <w:b/>
          <w:bCs/>
          <w:kern w:val="32"/>
          <w:sz w:val="36"/>
          <w:szCs w:val="32"/>
        </w:rPr>
      </w:pPr>
      <w:bookmarkStart w:id="5" w:name="_Introduction"/>
      <w:bookmarkStart w:id="6" w:name="_Toc297105304"/>
      <w:bookmarkStart w:id="7" w:name="_Toc124148470"/>
      <w:bookmarkStart w:id="8" w:name="_Toc139350752"/>
      <w:bookmarkEnd w:id="5"/>
      <w:r w:rsidRPr="00DF1310">
        <w:br w:type="page"/>
      </w:r>
    </w:p>
    <w:bookmarkEnd w:id="6"/>
    <w:p w14:paraId="6888E6A3" w14:textId="0ECD23BD" w:rsidR="00D41E87" w:rsidRPr="00DF1310" w:rsidRDefault="000A4588" w:rsidP="000E0778">
      <w:pPr>
        <w:pStyle w:val="Heading1"/>
      </w:pPr>
      <w:r>
        <w:lastRenderedPageBreak/>
        <w:t xml:space="preserve">Lab 2: Creating Machine Learning Models </w:t>
      </w:r>
      <w:r w:rsidR="00AD0A3A">
        <w:t xml:space="preserve">by Using </w:t>
      </w:r>
      <w:r w:rsidR="005168C3">
        <w:t>R</w:t>
      </w:r>
    </w:p>
    <w:p w14:paraId="6704EA1B" w14:textId="77777777" w:rsidR="00D41E87" w:rsidRPr="00DF1310" w:rsidRDefault="00D41E87" w:rsidP="00F474E3"/>
    <w:p w14:paraId="4296076B" w14:textId="77777777" w:rsidR="00D41E87" w:rsidRPr="00DF1310" w:rsidRDefault="00D41E87" w:rsidP="008A42E6">
      <w:pPr>
        <w:pStyle w:val="Heading3"/>
      </w:pPr>
      <w:r w:rsidRPr="00DF1310">
        <w:t>Introduction</w:t>
      </w:r>
    </w:p>
    <w:p w14:paraId="2D33E7B9" w14:textId="77777777" w:rsidR="00F067AD" w:rsidRDefault="00F067AD" w:rsidP="00A5675F">
      <w:pPr>
        <w:ind w:left="709"/>
      </w:pPr>
    </w:p>
    <w:p w14:paraId="10A76625" w14:textId="6F3E9128" w:rsidR="0084296E" w:rsidRDefault="0084296E" w:rsidP="00A5675F">
      <w:pPr>
        <w:ind w:left="709"/>
      </w:pPr>
      <w:r>
        <w:t xml:space="preserve">In this lab, you will </w:t>
      </w:r>
      <w:r w:rsidR="000A4588">
        <w:t xml:space="preserve">create two machine learning </w:t>
      </w:r>
      <w:r w:rsidR="00316CA2">
        <w:t xml:space="preserve">models </w:t>
      </w:r>
      <w:r w:rsidR="00AD0A3A">
        <w:t xml:space="preserve">by </w:t>
      </w:r>
      <w:r w:rsidR="00316CA2">
        <w:t>using R</w:t>
      </w:r>
      <w:r w:rsidR="004F40B6">
        <w:t xml:space="preserve"> language</w:t>
      </w:r>
      <w:r w:rsidR="00316CA2">
        <w:t xml:space="preserve">. One </w:t>
      </w:r>
      <w:r w:rsidR="00AD0A3A">
        <w:t xml:space="preserve">model </w:t>
      </w:r>
      <w:r w:rsidR="00316CA2">
        <w:t xml:space="preserve">will be to predict gas consumption of a car (regression model). </w:t>
      </w:r>
      <w:r w:rsidR="00AD0A3A">
        <w:t>The other model</w:t>
      </w:r>
      <w:r w:rsidR="00316CA2">
        <w:t xml:space="preserve"> will be to classify flowers in </w:t>
      </w:r>
      <w:r w:rsidR="00117C80">
        <w:t>three</w:t>
      </w:r>
      <w:r w:rsidR="00117C80">
        <w:t xml:space="preserve"> </w:t>
      </w:r>
      <w:r w:rsidR="00316CA2">
        <w:t>different species</w:t>
      </w:r>
      <w:r w:rsidR="00785D47">
        <w:t xml:space="preserve"> using</w:t>
      </w:r>
      <w:r w:rsidR="004F40B6">
        <w:t xml:space="preserve"> linear discriminant analysis (</w:t>
      </w:r>
      <w:r w:rsidR="00785D47">
        <w:t>LDA</w:t>
      </w:r>
      <w:r w:rsidR="004F40B6">
        <w:t>)</w:t>
      </w:r>
      <w:r w:rsidR="00785D47">
        <w:t xml:space="preserve"> and random forests (classification models).</w:t>
      </w:r>
    </w:p>
    <w:p w14:paraId="01065DDB" w14:textId="77777777" w:rsidR="007556D3" w:rsidRPr="00DF1310" w:rsidRDefault="007556D3" w:rsidP="00A5675F">
      <w:pPr>
        <w:ind w:left="709"/>
      </w:pPr>
    </w:p>
    <w:p w14:paraId="6C4B47D0" w14:textId="77777777" w:rsidR="00D41E87" w:rsidRPr="00DF1310" w:rsidRDefault="00D41E87" w:rsidP="008A42E6">
      <w:pPr>
        <w:pStyle w:val="Heading3"/>
      </w:pPr>
      <w:r w:rsidRPr="00DF1310">
        <w:t>Objectives</w:t>
      </w:r>
    </w:p>
    <w:p w14:paraId="27C77AC4" w14:textId="77777777" w:rsidR="00F067AD" w:rsidRDefault="00F067AD" w:rsidP="00A5675F">
      <w:pPr>
        <w:ind w:left="709"/>
      </w:pPr>
    </w:p>
    <w:p w14:paraId="1F0EEBAE" w14:textId="01EE2329" w:rsidR="00D41E87" w:rsidRDefault="00D41E87" w:rsidP="00A5675F">
      <w:pPr>
        <w:ind w:left="709"/>
      </w:pPr>
      <w:r w:rsidRPr="00DF1310">
        <w:t>After completing this lab, you will be able to:</w:t>
      </w:r>
    </w:p>
    <w:p w14:paraId="458CAD9B" w14:textId="35F3B993" w:rsidR="00716FC6" w:rsidRDefault="00316CA2" w:rsidP="00117C80">
      <w:pPr>
        <w:pStyle w:val="Lb1"/>
        <w:numPr>
          <w:ilvl w:val="0"/>
          <w:numId w:val="14"/>
        </w:numPr>
      </w:pPr>
      <w:r>
        <w:t xml:space="preserve">Create </w:t>
      </w:r>
      <w:r w:rsidR="004F40B6">
        <w:t>machine learning models by using R language</w:t>
      </w:r>
      <w:r w:rsidR="00AD0A3A">
        <w:t>.</w:t>
      </w:r>
    </w:p>
    <w:p w14:paraId="6E1D9701" w14:textId="77777777" w:rsidR="00145BC8" w:rsidRPr="00DF1310" w:rsidRDefault="00145BC8" w:rsidP="00145BC8">
      <w:pPr>
        <w:pStyle w:val="Lb1"/>
        <w:numPr>
          <w:ilvl w:val="0"/>
          <w:numId w:val="0"/>
        </w:numPr>
        <w:ind w:left="1080"/>
      </w:pPr>
    </w:p>
    <w:p w14:paraId="00370611" w14:textId="77777777" w:rsidR="00D41E87" w:rsidRPr="00DF1310" w:rsidRDefault="00D41E87" w:rsidP="008A42E6">
      <w:pPr>
        <w:pStyle w:val="Heading3"/>
      </w:pPr>
      <w:r w:rsidRPr="00DF1310">
        <w:t>Estimated time to complete this lab</w:t>
      </w:r>
    </w:p>
    <w:p w14:paraId="6D5B5E45" w14:textId="77777777" w:rsidR="00F067AD" w:rsidRDefault="00F067AD" w:rsidP="00D41E87">
      <w:pPr>
        <w:rPr>
          <w:highlight w:val="yellow"/>
        </w:rPr>
      </w:pPr>
    </w:p>
    <w:p w14:paraId="59F061A9" w14:textId="721823E7" w:rsidR="00D41E87" w:rsidRPr="00DF1310" w:rsidRDefault="008B6B2F" w:rsidP="00D41E87">
      <w:r>
        <w:t>45 minutes</w:t>
      </w:r>
      <w:r w:rsidR="008A42E6">
        <w:t xml:space="preserve"> (depends on experience)</w:t>
      </w:r>
    </w:p>
    <w:p w14:paraId="75DF8608" w14:textId="77777777" w:rsidR="00D41E87" w:rsidRPr="00DF1310" w:rsidRDefault="00D41E87" w:rsidP="00D41E87"/>
    <w:p w14:paraId="1B25CFE1" w14:textId="49000D26" w:rsidR="00FF5976" w:rsidRDefault="00FF5976" w:rsidP="008A42E6">
      <w:pPr>
        <w:pStyle w:val="Heading3"/>
      </w:pPr>
      <w:r w:rsidRPr="00DF1310">
        <w:t>Resources</w:t>
      </w:r>
    </w:p>
    <w:p w14:paraId="22054698" w14:textId="77777777" w:rsidR="00F067AD" w:rsidRPr="00F067AD" w:rsidRDefault="00F067AD" w:rsidP="00F067AD"/>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97"/>
        <w:gridCol w:w="3175"/>
      </w:tblGrid>
      <w:tr w:rsidR="00FF5976" w:rsidRPr="00DF1310" w14:paraId="4792DC67" w14:textId="77777777" w:rsidTr="00FF5976">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49EAB" w14:textId="5D70D606" w:rsidR="00FF5976" w:rsidRPr="00DF1310" w:rsidRDefault="00AD0A3A" w:rsidP="00FF5976">
            <w:pPr>
              <w:pStyle w:val="TableBody"/>
              <w:rPr>
                <w:lang w:eastAsia="pt-PT"/>
              </w:rPr>
            </w:pPr>
            <w:r>
              <w:rPr>
                <w:lang w:eastAsia="pt-PT"/>
              </w:rPr>
              <w:t>Virtual machine (</w:t>
            </w:r>
            <w:r w:rsidR="00FF5976" w:rsidRPr="00DF1310">
              <w:rPr>
                <w:lang w:eastAsia="pt-PT"/>
              </w:rPr>
              <w:t>VM</w:t>
            </w:r>
            <w:r>
              <w:rPr>
                <w:lang w:eastAsia="pt-PT"/>
              </w:rPr>
              <w:t>)</w:t>
            </w:r>
            <w:r w:rsidR="00FF5976" w:rsidRPr="00DF1310">
              <w:rPr>
                <w:lang w:eastAsia="pt-PT"/>
              </w:rPr>
              <w:t xml:space="preserve"> Name</w:t>
            </w:r>
          </w:p>
        </w:tc>
        <w:tc>
          <w:tcPr>
            <w:tcW w:w="3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7B4E1" w14:textId="1AF611F1" w:rsidR="007556D3" w:rsidRPr="00117C80" w:rsidRDefault="00B05A1A" w:rsidP="0084296E">
            <w:pPr>
              <w:pStyle w:val="TableBody"/>
              <w:rPr>
                <w:b/>
                <w:lang w:eastAsia="pt-PT"/>
              </w:rPr>
            </w:pPr>
            <w:r w:rsidRPr="00117C80">
              <w:rPr>
                <w:b/>
                <w:lang w:eastAsia="pt-PT"/>
              </w:rPr>
              <w:t>Business Analytics with Power BI - Module 1</w:t>
            </w:r>
          </w:p>
        </w:tc>
      </w:tr>
      <w:tr w:rsidR="00FF5976" w:rsidRPr="00DF1310" w14:paraId="10BA635D" w14:textId="77777777" w:rsidTr="00FF5976">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1E2BE4" w14:textId="77777777" w:rsidR="00FF5976" w:rsidRPr="00DF1310" w:rsidRDefault="00FF5976" w:rsidP="00FF5976">
            <w:pPr>
              <w:pStyle w:val="TableBody"/>
              <w:rPr>
                <w:lang w:eastAsia="pt-PT"/>
              </w:rPr>
            </w:pPr>
            <w:r w:rsidRPr="00DF1310">
              <w:rPr>
                <w:lang w:eastAsia="pt-PT"/>
              </w:rPr>
              <w:t>Domain</w:t>
            </w:r>
          </w:p>
        </w:tc>
        <w:tc>
          <w:tcPr>
            <w:tcW w:w="3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6A6D0" w14:textId="6B212D03" w:rsidR="00FF5976" w:rsidRPr="00117C80" w:rsidRDefault="00B05A1A" w:rsidP="00FF5976">
            <w:pPr>
              <w:pStyle w:val="TableBody"/>
              <w:rPr>
                <w:b/>
                <w:lang w:eastAsia="pt-PT"/>
              </w:rPr>
            </w:pPr>
            <w:r w:rsidRPr="00117C80">
              <w:rPr>
                <w:b/>
                <w:lang w:eastAsia="pt-PT"/>
              </w:rPr>
              <w:t>POWERBI-WIN10</w:t>
            </w:r>
          </w:p>
        </w:tc>
      </w:tr>
      <w:tr w:rsidR="00B05A1A" w:rsidRPr="00DF1310" w14:paraId="0B5D0FCE" w14:textId="77777777" w:rsidTr="00FF5976">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2AC8B" w14:textId="62C13BDD" w:rsidR="00B05A1A" w:rsidRPr="00DF1310" w:rsidRDefault="00B05A1A" w:rsidP="00B05A1A">
            <w:pPr>
              <w:pStyle w:val="TableBody"/>
              <w:rPr>
                <w:lang w:eastAsia="pt-PT"/>
              </w:rPr>
            </w:pPr>
            <w:r>
              <w:rPr>
                <w:lang w:eastAsia="pt-PT"/>
              </w:rPr>
              <w:t>User</w:t>
            </w:r>
          </w:p>
        </w:tc>
        <w:tc>
          <w:tcPr>
            <w:tcW w:w="3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22E76" w14:textId="5487AE96" w:rsidR="00B05A1A" w:rsidRPr="00117C80" w:rsidRDefault="00B05A1A" w:rsidP="00B05A1A">
            <w:pPr>
              <w:pStyle w:val="TableBody"/>
              <w:rPr>
                <w:b/>
                <w:lang w:eastAsia="pt-PT"/>
              </w:rPr>
            </w:pPr>
            <w:r w:rsidRPr="00117C80">
              <w:rPr>
                <w:b/>
                <w:lang w:eastAsia="pt-PT"/>
              </w:rPr>
              <w:t>POWERBI-WIN10\LabUser</w:t>
            </w:r>
          </w:p>
        </w:tc>
      </w:tr>
      <w:tr w:rsidR="00B05A1A" w:rsidRPr="00DF1310" w14:paraId="028FBE35" w14:textId="77777777" w:rsidTr="0084296E">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340863" w14:textId="77777777" w:rsidR="00B05A1A" w:rsidRPr="00DF1310" w:rsidRDefault="00B05A1A" w:rsidP="00B05A1A">
            <w:pPr>
              <w:pStyle w:val="TableBody"/>
              <w:rPr>
                <w:lang w:eastAsia="pt-PT"/>
              </w:rPr>
            </w:pPr>
            <w:r>
              <w:rPr>
                <w:lang w:eastAsia="pt-PT"/>
              </w:rPr>
              <w:t>Password</w:t>
            </w:r>
          </w:p>
        </w:tc>
        <w:tc>
          <w:tcPr>
            <w:tcW w:w="3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27A6F" w14:textId="2DDA1E2F" w:rsidR="00B05A1A" w:rsidRPr="00117C80" w:rsidRDefault="00B05A1A" w:rsidP="00B05A1A">
            <w:pPr>
              <w:pStyle w:val="TableBody"/>
              <w:rPr>
                <w:b/>
                <w:lang w:eastAsia="pt-PT"/>
              </w:rPr>
            </w:pPr>
            <w:r w:rsidRPr="00117C80">
              <w:rPr>
                <w:b/>
                <w:lang w:eastAsia="pt-PT"/>
              </w:rPr>
              <w:t>P@ssw0rd1!</w:t>
            </w:r>
          </w:p>
        </w:tc>
      </w:tr>
      <w:tr w:rsidR="00B05A1A" w:rsidRPr="00DF1310" w14:paraId="637297B2" w14:textId="77777777" w:rsidTr="00FF5976">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DCBB0" w14:textId="77777777" w:rsidR="00B05A1A" w:rsidRPr="00DF1310" w:rsidRDefault="00B05A1A" w:rsidP="00B05A1A">
            <w:pPr>
              <w:pStyle w:val="TableBody"/>
              <w:rPr>
                <w:lang w:eastAsia="pt-PT"/>
              </w:rPr>
            </w:pPr>
            <w:r w:rsidRPr="00DF1310">
              <w:rPr>
                <w:lang w:eastAsia="pt-PT"/>
              </w:rPr>
              <w:t xml:space="preserve">Lab </w:t>
            </w:r>
            <w:r>
              <w:rPr>
                <w:lang w:eastAsia="pt-PT"/>
              </w:rPr>
              <w:t>Files</w:t>
            </w:r>
          </w:p>
        </w:tc>
        <w:tc>
          <w:tcPr>
            <w:tcW w:w="3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FB40" w14:textId="77777777" w:rsidR="00B05A1A" w:rsidRPr="00117C80" w:rsidRDefault="00B05A1A" w:rsidP="00B05A1A">
            <w:pPr>
              <w:pStyle w:val="TableBody"/>
              <w:rPr>
                <w:b/>
                <w:lang w:eastAsia="pt-PT"/>
              </w:rPr>
            </w:pPr>
            <w:r w:rsidRPr="00117C80">
              <w:rPr>
                <w:b/>
                <w:lang w:eastAsia="pt-PT"/>
              </w:rPr>
              <w:t>E:\Labs\</w:t>
            </w:r>
          </w:p>
        </w:tc>
      </w:tr>
      <w:tr w:rsidR="00AC00D1" w:rsidRPr="00DF1310" w14:paraId="20C7A628" w14:textId="77777777" w:rsidTr="00FF5976">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05E2BE" w14:textId="583D481B" w:rsidR="00AC00D1" w:rsidRPr="00DF1310" w:rsidRDefault="00AC00D1" w:rsidP="00B05A1A">
            <w:pPr>
              <w:pStyle w:val="TableBody"/>
              <w:rPr>
                <w:lang w:eastAsia="pt-PT"/>
              </w:rPr>
            </w:pPr>
            <w:r>
              <w:rPr>
                <w:lang w:eastAsia="pt-PT"/>
              </w:rPr>
              <w:t>Asset Files</w:t>
            </w:r>
          </w:p>
        </w:tc>
        <w:tc>
          <w:tcPr>
            <w:tcW w:w="3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D84B25" w14:textId="658574C4" w:rsidR="00AC00D1" w:rsidRPr="00117C80" w:rsidRDefault="00AC00D1" w:rsidP="00B05A1A">
            <w:pPr>
              <w:pStyle w:val="TableBody"/>
              <w:rPr>
                <w:b/>
                <w:lang w:eastAsia="pt-PT"/>
              </w:rPr>
            </w:pPr>
            <w:r w:rsidRPr="00117C80">
              <w:rPr>
                <w:b/>
                <w:lang w:eastAsia="pt-PT"/>
              </w:rPr>
              <w:t>E:\Assets\</w:t>
            </w:r>
          </w:p>
        </w:tc>
      </w:tr>
    </w:tbl>
    <w:p w14:paraId="305FE62E" w14:textId="77777777" w:rsidR="00D41E87" w:rsidRPr="00DF1310" w:rsidRDefault="00D41E87" w:rsidP="00FF5976">
      <w:r w:rsidRPr="00DF1310">
        <w:br w:type="page"/>
      </w:r>
    </w:p>
    <w:p w14:paraId="6A0E3D56" w14:textId="3DEAE91A" w:rsidR="00FA1C63" w:rsidRPr="002F5608" w:rsidRDefault="00FA1C63" w:rsidP="008E6B33">
      <w:pPr>
        <w:pStyle w:val="Heading1"/>
      </w:pPr>
      <w:bookmarkStart w:id="9" w:name="_Toc297105305"/>
      <w:r>
        <w:lastRenderedPageBreak/>
        <w:t xml:space="preserve">Exercise 1: </w:t>
      </w:r>
      <w:r w:rsidR="00316CA2">
        <w:t>Creating Machine Learning Models in R</w:t>
      </w:r>
    </w:p>
    <w:p w14:paraId="500AFE10" w14:textId="77777777" w:rsidR="00FA1C63" w:rsidRDefault="00FA1C63" w:rsidP="00101D20">
      <w:pPr>
        <w:pStyle w:val="AnswerLine"/>
      </w:pPr>
    </w:p>
    <w:bookmarkEnd w:id="7"/>
    <w:bookmarkEnd w:id="8"/>
    <w:bookmarkEnd w:id="9"/>
    <w:p w14:paraId="4BA91535" w14:textId="119650CF" w:rsidR="008E6B33" w:rsidRDefault="008E6B33" w:rsidP="008E6B33">
      <w:pPr>
        <w:pStyle w:val="Heading3"/>
      </w:pPr>
      <w:r>
        <w:t xml:space="preserve">Creating a </w:t>
      </w:r>
      <w:r w:rsidR="004C7B15">
        <w:t>Regression Model to Predict Consumption</w:t>
      </w:r>
      <w:r w:rsidR="00601CFA">
        <w:t xml:space="preserve"> </w:t>
      </w:r>
    </w:p>
    <w:p w14:paraId="68139F21" w14:textId="77777777" w:rsidR="00F067AD" w:rsidRDefault="00F067AD" w:rsidP="008E6B33">
      <w:pPr>
        <w:ind w:right="82"/>
      </w:pPr>
    </w:p>
    <w:p w14:paraId="309F6C65" w14:textId="0A7CD71B" w:rsidR="008E6B33" w:rsidRDefault="008E6B33" w:rsidP="008E6B33">
      <w:pPr>
        <w:ind w:right="82"/>
      </w:pPr>
      <w:r>
        <w:t xml:space="preserve">In this task, you will create a </w:t>
      </w:r>
      <w:r w:rsidR="00316CA2">
        <w:t xml:space="preserve">regression model to predict oil consumption based on cars stored in </w:t>
      </w:r>
      <w:r w:rsidR="00AD0A3A">
        <w:t xml:space="preserve">the </w:t>
      </w:r>
      <w:r w:rsidR="00316CA2" w:rsidRPr="00117C80">
        <w:rPr>
          <w:b/>
        </w:rPr>
        <w:t>mtcars</w:t>
      </w:r>
      <w:r w:rsidR="00316CA2">
        <w:t xml:space="preserve"> data frame</w:t>
      </w:r>
      <w:r>
        <w:t xml:space="preserve">. </w:t>
      </w:r>
    </w:p>
    <w:p w14:paraId="26440BAC" w14:textId="7254DD21" w:rsidR="004C7B15" w:rsidRDefault="004C7B15" w:rsidP="004C7B15">
      <w:pPr>
        <w:numPr>
          <w:ilvl w:val="0"/>
          <w:numId w:val="15"/>
        </w:numPr>
        <w:spacing w:after="173" w:line="264" w:lineRule="auto"/>
        <w:ind w:right="82" w:hanging="360"/>
      </w:pPr>
      <w:r>
        <w:t xml:space="preserve">If </w:t>
      </w:r>
      <w:r w:rsidR="00AD0A3A">
        <w:t xml:space="preserve">Microsoft </w:t>
      </w:r>
      <w:r>
        <w:t xml:space="preserve">Visual Studio is not open, open it. On the taskbar, click the </w:t>
      </w:r>
      <w:r>
        <w:rPr>
          <w:rFonts w:ascii="Calibri" w:eastAsia="Calibri" w:hAnsi="Calibri" w:cs="Calibri"/>
          <w:b/>
        </w:rPr>
        <w:t>Visual Studio 2015</w:t>
      </w:r>
      <w:r>
        <w:t xml:space="preserve"> shortcut. </w:t>
      </w:r>
    </w:p>
    <w:p w14:paraId="1B8084CD" w14:textId="77777777" w:rsidR="004C7B15" w:rsidRDefault="004C7B15" w:rsidP="004C7B15">
      <w:pPr>
        <w:spacing w:after="216" w:line="259" w:lineRule="auto"/>
        <w:ind w:left="0" w:right="3007"/>
        <w:jc w:val="center"/>
      </w:pPr>
      <w:r>
        <w:rPr>
          <w:noProof/>
          <w:lang w:eastAsia="en-US"/>
        </w:rPr>
        <mc:AlternateContent>
          <mc:Choice Requires="wps">
            <w:drawing>
              <wp:anchor distT="0" distB="0" distL="114300" distR="114300" simplePos="0" relativeHeight="251659264" behindDoc="0" locked="0" layoutInCell="1" allowOverlap="1" wp14:anchorId="516024FE" wp14:editId="707814E3">
                <wp:simplePos x="0" y="0"/>
                <wp:positionH relativeFrom="column">
                  <wp:posOffset>1247775</wp:posOffset>
                </wp:positionH>
                <wp:positionV relativeFrom="paragraph">
                  <wp:posOffset>274320</wp:posOffset>
                </wp:positionV>
                <wp:extent cx="428625" cy="4572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428625" cy="4572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D8BE9" id="Rectangle 39" o:spid="_x0000_s1026" style="position:absolute;margin-left:98.25pt;margin-top:21.6pt;width:33.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" filled="f" strokecolor="#c00000" strokeweight="2pt"/>
            </w:pict>
          </mc:Fallback>
        </mc:AlternateContent>
      </w:r>
    </w:p>
    <w:p w14:paraId="2C73729B" w14:textId="77777777" w:rsidR="004C7B15" w:rsidRDefault="004C7B15" w:rsidP="004C7B15">
      <w:pPr>
        <w:spacing w:after="216" w:line="259" w:lineRule="auto"/>
        <w:ind w:left="0" w:right="3007"/>
        <w:jc w:val="center"/>
      </w:pPr>
      <w:r>
        <w:rPr>
          <w:noProof/>
          <w:lang w:eastAsia="en-US"/>
        </w:rPr>
        <w:drawing>
          <wp:inline distT="0" distB="0" distL="0" distR="0" wp14:anchorId="49C648E4" wp14:editId="56E7398E">
            <wp:extent cx="1666875" cy="390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875" cy="390525"/>
                    </a:xfrm>
                    <a:prstGeom prst="rect">
                      <a:avLst/>
                    </a:prstGeom>
                  </pic:spPr>
                </pic:pic>
              </a:graphicData>
            </a:graphic>
          </wp:inline>
        </w:drawing>
      </w:r>
    </w:p>
    <w:p w14:paraId="64007EBF" w14:textId="03773C58" w:rsidR="004C7B15" w:rsidRDefault="004C7B15" w:rsidP="004C7B15">
      <w:pPr>
        <w:numPr>
          <w:ilvl w:val="0"/>
          <w:numId w:val="15"/>
        </w:numPr>
        <w:spacing w:after="276" w:line="264" w:lineRule="auto"/>
        <w:ind w:right="82" w:hanging="360"/>
      </w:pPr>
      <w:r>
        <w:t xml:space="preserve">Click the </w:t>
      </w:r>
      <w:r>
        <w:rPr>
          <w:rFonts w:ascii="Calibri" w:eastAsia="Calibri" w:hAnsi="Calibri" w:cs="Calibri"/>
          <w:b/>
        </w:rPr>
        <w:t>File</w:t>
      </w:r>
      <w:r>
        <w:t xml:space="preserve"> tab, select </w:t>
      </w:r>
      <w:r w:rsidRPr="0000611D">
        <w:rPr>
          <w:b/>
        </w:rPr>
        <w:t>New</w:t>
      </w:r>
      <w:r>
        <w:t xml:space="preserve">, and </w:t>
      </w:r>
      <w:r w:rsidR="00AD0A3A">
        <w:t xml:space="preserve">then select </w:t>
      </w:r>
      <w:r w:rsidRPr="0000611D">
        <w:rPr>
          <w:b/>
        </w:rPr>
        <w:t>Project</w:t>
      </w:r>
      <w:r>
        <w:t xml:space="preserve">. </w:t>
      </w:r>
    </w:p>
    <w:p w14:paraId="020B4872" w14:textId="090BC675" w:rsidR="004C7B15" w:rsidRDefault="004C7B15" w:rsidP="004C7B15">
      <w:pPr>
        <w:numPr>
          <w:ilvl w:val="0"/>
          <w:numId w:val="15"/>
        </w:numPr>
        <w:spacing w:after="276" w:line="264" w:lineRule="auto"/>
        <w:ind w:right="82" w:hanging="360"/>
      </w:pPr>
      <w:r>
        <w:t xml:space="preserve">In the </w:t>
      </w:r>
      <w:r>
        <w:rPr>
          <w:rFonts w:ascii="Calibri" w:eastAsia="Calibri" w:hAnsi="Calibri" w:cs="Calibri"/>
          <w:b/>
        </w:rPr>
        <w:t>New Project</w:t>
      </w:r>
      <w:r>
        <w:t xml:space="preserve"> window, </w:t>
      </w:r>
      <w:r w:rsidR="004F40B6">
        <w:t>click</w:t>
      </w:r>
      <w:r w:rsidR="004F40B6">
        <w:t xml:space="preserve"> </w:t>
      </w:r>
      <w:r w:rsidR="004F40B6">
        <w:t xml:space="preserve">on </w:t>
      </w:r>
      <w:r>
        <w:t xml:space="preserve">the left side, </w:t>
      </w:r>
      <w:r w:rsidRPr="0000611D">
        <w:rPr>
          <w:b/>
        </w:rPr>
        <w:t>Templates</w:t>
      </w:r>
      <w:r>
        <w:t xml:space="preserve"> &gt;&gt; </w:t>
      </w:r>
      <w:r w:rsidRPr="0000611D">
        <w:rPr>
          <w:b/>
        </w:rPr>
        <w:t>R</w:t>
      </w:r>
      <w:r>
        <w:t>.</w:t>
      </w:r>
    </w:p>
    <w:p w14:paraId="05E6F5D7" w14:textId="77777777" w:rsidR="004C7B15" w:rsidRDefault="004C7B15" w:rsidP="004C7B15">
      <w:pPr>
        <w:numPr>
          <w:ilvl w:val="0"/>
          <w:numId w:val="15"/>
        </w:numPr>
        <w:spacing w:after="279" w:line="259" w:lineRule="auto"/>
        <w:ind w:right="82" w:hanging="360"/>
      </w:pPr>
      <w:r>
        <w:t xml:space="preserve">Select </w:t>
      </w:r>
      <w:r w:rsidRPr="0000611D">
        <w:rPr>
          <w:b/>
        </w:rPr>
        <w:t>R Project</w:t>
      </w:r>
      <w:r>
        <w:t xml:space="preserve">. </w:t>
      </w:r>
    </w:p>
    <w:p w14:paraId="0871E3F8" w14:textId="51FEC8CE" w:rsidR="004C7B15" w:rsidRDefault="00AD0A3A" w:rsidP="004C7B15">
      <w:pPr>
        <w:numPr>
          <w:ilvl w:val="0"/>
          <w:numId w:val="15"/>
        </w:numPr>
        <w:spacing w:after="279" w:line="259" w:lineRule="auto"/>
        <w:ind w:right="82" w:hanging="360"/>
      </w:pPr>
      <w:r>
        <w:t xml:space="preserve">In the </w:t>
      </w:r>
      <w:r w:rsidRPr="0000611D">
        <w:rPr>
          <w:b/>
        </w:rPr>
        <w:t>Name</w:t>
      </w:r>
      <w:r>
        <w:rPr>
          <w:b/>
        </w:rPr>
        <w:t xml:space="preserve"> </w:t>
      </w:r>
      <w:r w:rsidRPr="00117C80">
        <w:t>box, type</w:t>
      </w:r>
      <w:r>
        <w:rPr>
          <w:b/>
        </w:rPr>
        <w:t xml:space="preserve"> </w:t>
      </w:r>
      <w:r w:rsidR="004C7B15">
        <w:rPr>
          <w:b/>
        </w:rPr>
        <w:t>MLModels</w:t>
      </w:r>
      <w:r w:rsidR="004C7B15">
        <w:t xml:space="preserve">, and </w:t>
      </w:r>
      <w:r>
        <w:t xml:space="preserve">in the </w:t>
      </w:r>
      <w:r w:rsidRPr="0000611D">
        <w:rPr>
          <w:b/>
        </w:rPr>
        <w:t xml:space="preserve">Location </w:t>
      </w:r>
      <w:r w:rsidRPr="00117C80">
        <w:t>box,</w:t>
      </w:r>
      <w:r>
        <w:rPr>
          <w:b/>
        </w:rPr>
        <w:t xml:space="preserve"> </w:t>
      </w:r>
      <w:r>
        <w:t>browse to</w:t>
      </w:r>
      <w:r>
        <w:rPr>
          <w:b/>
        </w:rPr>
        <w:t xml:space="preserve"> </w:t>
      </w:r>
      <w:r w:rsidR="004C7B15" w:rsidRPr="0000611D">
        <w:rPr>
          <w:b/>
        </w:rPr>
        <w:t>E:\Labs\M</w:t>
      </w:r>
      <w:r w:rsidR="004C7B15">
        <w:rPr>
          <w:b/>
        </w:rPr>
        <w:t>3Lab2</w:t>
      </w:r>
      <w:r w:rsidR="004C7B15" w:rsidRPr="0000611D">
        <w:rPr>
          <w:b/>
        </w:rPr>
        <w:t>\</w:t>
      </w:r>
      <w:r w:rsidR="004C7B15">
        <w:t>.</w:t>
      </w:r>
    </w:p>
    <w:p w14:paraId="144367AB" w14:textId="44FB3601" w:rsidR="004C7B15" w:rsidRDefault="00840142" w:rsidP="004C7B15">
      <w:pPr>
        <w:numPr>
          <w:ilvl w:val="0"/>
          <w:numId w:val="15"/>
        </w:numPr>
        <w:spacing w:after="276" w:line="264" w:lineRule="auto"/>
        <w:ind w:right="82" w:hanging="360"/>
      </w:pPr>
      <w:r>
        <w:t xml:space="preserve">In the </w:t>
      </w:r>
      <w:r>
        <w:rPr>
          <w:b/>
        </w:rPr>
        <w:t>Solution name</w:t>
      </w:r>
      <w:r>
        <w:t xml:space="preserve"> box, type </w:t>
      </w:r>
      <w:r w:rsidR="004C7B15">
        <w:rPr>
          <w:b/>
        </w:rPr>
        <w:t>MLModels</w:t>
      </w:r>
      <w:r w:rsidR="004C7B15" w:rsidRPr="0000611D">
        <w:t>.</w:t>
      </w:r>
    </w:p>
    <w:p w14:paraId="78ECD9BF" w14:textId="74538E64" w:rsidR="004C7B15" w:rsidRDefault="004C7B15" w:rsidP="004C7B15">
      <w:pPr>
        <w:numPr>
          <w:ilvl w:val="0"/>
          <w:numId w:val="15"/>
        </w:numPr>
        <w:spacing w:after="276" w:line="264" w:lineRule="auto"/>
        <w:ind w:right="82" w:hanging="360"/>
      </w:pPr>
      <w:r>
        <w:t xml:space="preserve">Leave </w:t>
      </w:r>
      <w:r w:rsidR="00AD0A3A">
        <w:t xml:space="preserve">the </w:t>
      </w:r>
      <w:r w:rsidRPr="00837D35">
        <w:rPr>
          <w:b/>
        </w:rPr>
        <w:t>Create directory for solution</w:t>
      </w:r>
      <w:r>
        <w:t xml:space="preserve"> </w:t>
      </w:r>
      <w:r w:rsidR="00AD0A3A">
        <w:t>check box selected</w:t>
      </w:r>
      <w:r>
        <w:t>. You should see the following screen:</w:t>
      </w:r>
    </w:p>
    <w:p w14:paraId="5A80A830" w14:textId="2BCAF933" w:rsidR="004C7B15" w:rsidRDefault="004C7B15" w:rsidP="004C7B15">
      <w:pPr>
        <w:spacing w:after="276" w:line="264" w:lineRule="auto"/>
        <w:ind w:left="705" w:right="82"/>
      </w:pPr>
      <w:r>
        <w:rPr>
          <w:noProof/>
          <w:lang w:eastAsia="en-US"/>
        </w:rPr>
        <w:lastRenderedPageBreak/>
        <w:drawing>
          <wp:inline distT="0" distB="0" distL="0" distR="0" wp14:anchorId="24C6D206" wp14:editId="17D5713D">
            <wp:extent cx="5486400" cy="390017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00170"/>
                    </a:xfrm>
                    <a:prstGeom prst="rect">
                      <a:avLst/>
                    </a:prstGeom>
                  </pic:spPr>
                </pic:pic>
              </a:graphicData>
            </a:graphic>
          </wp:inline>
        </w:drawing>
      </w:r>
    </w:p>
    <w:p w14:paraId="14C1312D" w14:textId="0819D7C3" w:rsidR="004C7B15" w:rsidRDefault="004C7B15" w:rsidP="004C7B15">
      <w:pPr>
        <w:numPr>
          <w:ilvl w:val="0"/>
          <w:numId w:val="15"/>
        </w:numPr>
        <w:spacing w:after="276" w:line="264" w:lineRule="auto"/>
        <w:ind w:right="82" w:hanging="360"/>
      </w:pPr>
      <w:r>
        <w:t xml:space="preserve">Click </w:t>
      </w:r>
      <w:r>
        <w:rPr>
          <w:rFonts w:ascii="Calibri" w:eastAsia="Calibri" w:hAnsi="Calibri" w:cs="Calibri"/>
          <w:b/>
        </w:rPr>
        <w:t>OK</w:t>
      </w:r>
      <w:r>
        <w:t xml:space="preserve">. </w:t>
      </w:r>
      <w:r w:rsidR="004B67FC">
        <w:t>Make sure you save your progress as you progress through the lab.</w:t>
      </w:r>
    </w:p>
    <w:p w14:paraId="0A12FE1F" w14:textId="31A868AA" w:rsidR="004C7B15" w:rsidRDefault="004C7B15" w:rsidP="004C7B15">
      <w:pPr>
        <w:numPr>
          <w:ilvl w:val="0"/>
          <w:numId w:val="15"/>
        </w:numPr>
        <w:spacing w:after="276" w:line="264" w:lineRule="auto"/>
        <w:ind w:right="82" w:hanging="360"/>
      </w:pPr>
      <w:r>
        <w:t xml:space="preserve">In </w:t>
      </w:r>
      <w:r w:rsidRPr="00AD0A3A">
        <w:t>the</w:t>
      </w:r>
      <w:r w:rsidRPr="00117C80">
        <w:rPr>
          <w:b/>
        </w:rPr>
        <w:t xml:space="preserve"> Solution Explorer</w:t>
      </w:r>
      <w:r>
        <w:t xml:space="preserve"> pane, rename </w:t>
      </w:r>
      <w:r w:rsidRPr="004C7B15">
        <w:rPr>
          <w:b/>
        </w:rPr>
        <w:t>script.R</w:t>
      </w:r>
      <w:r>
        <w:t xml:space="preserve"> to </w:t>
      </w:r>
      <w:r w:rsidRPr="004C7B15">
        <w:rPr>
          <w:b/>
        </w:rPr>
        <w:t>Consumption</w:t>
      </w:r>
      <w:r>
        <w:rPr>
          <w:b/>
        </w:rPr>
        <w:t>.R</w:t>
      </w:r>
      <w:r w:rsidRPr="004C7B15">
        <w:t>.</w:t>
      </w:r>
    </w:p>
    <w:p w14:paraId="24C40A11" w14:textId="583EE253" w:rsidR="004C7B15" w:rsidRDefault="003D0EA8" w:rsidP="004C7B15">
      <w:pPr>
        <w:numPr>
          <w:ilvl w:val="0"/>
          <w:numId w:val="15"/>
        </w:numPr>
        <w:spacing w:after="276" w:line="264" w:lineRule="auto"/>
        <w:ind w:right="82" w:hanging="360"/>
      </w:pPr>
      <w:r>
        <w:t>Add</w:t>
      </w:r>
      <w:r w:rsidR="004C7B15">
        <w:t xml:space="preserve"> the following code to</w:t>
      </w:r>
      <w:r w:rsidR="00AD0A3A">
        <w:t xml:space="preserve"> the</w:t>
      </w:r>
      <w:r w:rsidR="004C7B15">
        <w:t xml:space="preserve"> </w:t>
      </w:r>
      <w:r w:rsidR="004C7B15" w:rsidRPr="003D0EA8">
        <w:rPr>
          <w:b/>
        </w:rPr>
        <w:t>Consumption.R</w:t>
      </w:r>
      <w:r w:rsidR="004C7B15">
        <w:t xml:space="preserve"> script</w:t>
      </w:r>
      <w:r w:rsidR="00AD0A3A">
        <w:t xml:space="preserve">, and then run </w:t>
      </w:r>
      <w:r>
        <w:t>the code</w:t>
      </w:r>
      <w:r w:rsidR="004E148D">
        <w:t>.</w:t>
      </w:r>
      <w:r w:rsidR="00967E31">
        <w:t xml:space="preserve"> Notice that these functions help you to understand your data. </w:t>
      </w:r>
    </w:p>
    <w:p w14:paraId="55DD0DE8" w14:textId="2F15CFB0" w:rsidR="00967E31" w:rsidRPr="00967E31" w:rsidRDefault="00967E31" w:rsidP="00967E31">
      <w:pPr>
        <w:spacing w:after="276" w:line="264" w:lineRule="auto"/>
        <w:ind w:left="705" w:right="82"/>
        <w:rPr>
          <w:rFonts w:ascii="Consolas" w:hAnsi="Consolas"/>
        </w:rPr>
      </w:pPr>
      <w:r w:rsidRPr="00967E31">
        <w:rPr>
          <w:rFonts w:ascii="Consolas" w:hAnsi="Consolas"/>
        </w:rPr>
        <w:t>tail(mtcars)</w:t>
      </w:r>
      <w:r w:rsidRPr="00967E31">
        <w:rPr>
          <w:rFonts w:ascii="Consolas" w:hAnsi="Consolas"/>
        </w:rPr>
        <w:br/>
        <w:t>str(mtcars)</w:t>
      </w:r>
      <w:r w:rsidRPr="00967E31">
        <w:rPr>
          <w:rFonts w:ascii="Consolas" w:hAnsi="Consolas"/>
        </w:rPr>
        <w:br/>
        <w:t>summary(mtcars)</w:t>
      </w:r>
    </w:p>
    <w:p w14:paraId="66973410" w14:textId="075545C1" w:rsidR="00967E31" w:rsidRDefault="00967E31" w:rsidP="004C7B15">
      <w:pPr>
        <w:numPr>
          <w:ilvl w:val="0"/>
          <w:numId w:val="15"/>
        </w:numPr>
        <w:spacing w:after="276" w:line="264" w:lineRule="auto"/>
        <w:ind w:right="82" w:hanging="360"/>
      </w:pPr>
      <w:r w:rsidRPr="00117C80">
        <w:t>Add</w:t>
      </w:r>
      <w:r>
        <w:t xml:space="preserve"> the following lines and </w:t>
      </w:r>
      <w:r w:rsidR="00AD0A3A" w:rsidRPr="00117C80">
        <w:t>run</w:t>
      </w:r>
      <w:r w:rsidR="00AD0A3A" w:rsidRPr="00AD0A3A">
        <w:t xml:space="preserve"> </w:t>
      </w:r>
      <w:r>
        <w:t xml:space="preserve">it.  </w:t>
      </w:r>
      <w:r w:rsidR="00111DEF">
        <w:t>Notice that there is a correlation between weight (wt) and consumption (mpg).</w:t>
      </w:r>
    </w:p>
    <w:p w14:paraId="73D9188D" w14:textId="2E12C134" w:rsidR="00967E31" w:rsidRPr="00111DEF" w:rsidRDefault="00967E31" w:rsidP="00967E31">
      <w:pPr>
        <w:spacing w:after="276" w:line="264" w:lineRule="auto"/>
        <w:ind w:right="82"/>
        <w:rPr>
          <w:rFonts w:ascii="Consolas" w:hAnsi="Consolas"/>
        </w:rPr>
      </w:pPr>
      <w:r w:rsidRPr="00111DEF">
        <w:rPr>
          <w:rFonts w:ascii="Consolas" w:hAnsi="Consolas"/>
        </w:rPr>
        <w:t>mpg &lt;- mtcars$mpg</w:t>
      </w:r>
      <w:r w:rsidRPr="00111DEF">
        <w:rPr>
          <w:rFonts w:ascii="Consolas" w:hAnsi="Consolas"/>
        </w:rPr>
        <w:br/>
        <w:t>wt &lt;- mtcars$wt</w:t>
      </w:r>
      <w:r w:rsidRPr="00111DEF">
        <w:rPr>
          <w:rFonts w:ascii="Consolas" w:hAnsi="Consolas"/>
        </w:rPr>
        <w:br/>
        <w:t>plot(wt, mpg,</w:t>
      </w:r>
      <w:r w:rsidR="00111DEF" w:rsidRPr="00111DEF">
        <w:rPr>
          <w:rFonts w:ascii="Consolas" w:hAnsi="Consolas"/>
        </w:rPr>
        <w:t xml:space="preserve"> pch = 16, cex = 1.3, col = “blue”, main = “Consumption (mpg x wt)”, xlab = “wt”, ylab = “mpg”)</w:t>
      </w:r>
    </w:p>
    <w:p w14:paraId="2BB3D99E" w14:textId="6D61A233" w:rsidR="008E6B33" w:rsidRDefault="00111DEF" w:rsidP="00AF7CD7">
      <w:pPr>
        <w:numPr>
          <w:ilvl w:val="0"/>
          <w:numId w:val="15"/>
        </w:numPr>
        <w:spacing w:after="276" w:line="264" w:lineRule="auto"/>
        <w:ind w:right="82" w:hanging="360"/>
      </w:pPr>
      <w:r>
        <w:t xml:space="preserve">You should have the following plot in your </w:t>
      </w:r>
      <w:r w:rsidRPr="00111DEF">
        <w:rPr>
          <w:b/>
        </w:rPr>
        <w:t>R Plot pane</w:t>
      </w:r>
      <w:r w:rsidR="00AD0A3A">
        <w:t>:</w:t>
      </w:r>
      <w:r w:rsidR="008E6B33">
        <w:t xml:space="preserve"> </w:t>
      </w:r>
    </w:p>
    <w:p w14:paraId="2F83D616" w14:textId="6DF892AB" w:rsidR="00111DEF" w:rsidRDefault="00111DEF" w:rsidP="00111DEF">
      <w:pPr>
        <w:spacing w:after="276" w:line="264" w:lineRule="auto"/>
        <w:ind w:left="705" w:right="82"/>
      </w:pPr>
      <w:r>
        <w:rPr>
          <w:noProof/>
          <w:lang w:eastAsia="en-US"/>
        </w:rPr>
        <w:lastRenderedPageBreak/>
        <w:drawing>
          <wp:inline distT="0" distB="0" distL="0" distR="0" wp14:anchorId="741FA620" wp14:editId="7D350B23">
            <wp:extent cx="4800600" cy="44862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600" cy="4486275"/>
                    </a:xfrm>
                    <a:prstGeom prst="rect">
                      <a:avLst/>
                    </a:prstGeom>
                  </pic:spPr>
                </pic:pic>
              </a:graphicData>
            </a:graphic>
          </wp:inline>
        </w:drawing>
      </w:r>
    </w:p>
    <w:p w14:paraId="5513C2BD" w14:textId="7603C73D" w:rsidR="00837D35" w:rsidRDefault="00AD0A3A" w:rsidP="00AF7CD7">
      <w:pPr>
        <w:numPr>
          <w:ilvl w:val="0"/>
          <w:numId w:val="15"/>
        </w:numPr>
        <w:spacing w:after="276" w:line="264" w:lineRule="auto"/>
        <w:ind w:right="82" w:hanging="360"/>
      </w:pPr>
      <w:r w:rsidRPr="00AD0A3A">
        <w:t>A</w:t>
      </w:r>
      <w:r w:rsidR="00111DEF" w:rsidRPr="00117C80">
        <w:t>dd</w:t>
      </w:r>
      <w:r w:rsidR="00111DEF">
        <w:t xml:space="preserve"> the following code to the same file</w:t>
      </w:r>
      <w:r>
        <w:t>,</w:t>
      </w:r>
      <w:r w:rsidR="00111DEF">
        <w:t xml:space="preserve"> and </w:t>
      </w:r>
      <w:r>
        <w:t xml:space="preserve">then run </w:t>
      </w:r>
      <w:r w:rsidR="00111DEF">
        <w:t xml:space="preserve">it. This code will create a linear model </w:t>
      </w:r>
      <w:r>
        <w:t xml:space="preserve">in which </w:t>
      </w:r>
      <w:r w:rsidR="00111DEF" w:rsidRPr="000B59B5">
        <w:rPr>
          <w:b/>
        </w:rPr>
        <w:t>mpg</w:t>
      </w:r>
      <w:r w:rsidR="00111DEF">
        <w:t xml:space="preserve"> is calculated based on </w:t>
      </w:r>
      <w:r w:rsidR="00111DEF" w:rsidRPr="000B59B5">
        <w:rPr>
          <w:b/>
        </w:rPr>
        <w:t>wt</w:t>
      </w:r>
      <w:r w:rsidR="00111DEF">
        <w:t xml:space="preserve"> only.</w:t>
      </w:r>
    </w:p>
    <w:p w14:paraId="5520BDC9" w14:textId="62268CE5" w:rsidR="004B67FC" w:rsidRPr="004B67FC" w:rsidRDefault="004B67FC" w:rsidP="004B67FC">
      <w:pPr>
        <w:spacing w:after="276" w:line="264" w:lineRule="auto"/>
        <w:ind w:left="705" w:right="82"/>
        <w:rPr>
          <w:rFonts w:ascii="Consolas" w:hAnsi="Consolas"/>
        </w:rPr>
      </w:pPr>
      <w:r w:rsidRPr="004B67FC">
        <w:rPr>
          <w:rFonts w:ascii="Consolas" w:hAnsi="Consolas"/>
        </w:rPr>
        <w:t>m</w:t>
      </w:r>
      <w:r w:rsidR="00A21B34" w:rsidRPr="004B67FC">
        <w:rPr>
          <w:rFonts w:ascii="Consolas" w:hAnsi="Consolas"/>
        </w:rPr>
        <w:t xml:space="preserve"> &lt;- lm(mpg ~ wt)</w:t>
      </w:r>
      <w:r w:rsidRPr="004B67FC">
        <w:rPr>
          <w:rFonts w:ascii="Consolas" w:hAnsi="Consolas"/>
        </w:rPr>
        <w:br/>
        <w:t>m</w:t>
      </w:r>
    </w:p>
    <w:p w14:paraId="64CE7BA4" w14:textId="764F0C57" w:rsidR="006744CA" w:rsidRDefault="00A10175" w:rsidP="006744CA">
      <w:pPr>
        <w:numPr>
          <w:ilvl w:val="0"/>
          <w:numId w:val="15"/>
        </w:numPr>
        <w:spacing w:after="276" w:line="264" w:lineRule="auto"/>
        <w:ind w:right="82" w:hanging="360"/>
      </w:pPr>
      <w:r>
        <w:t xml:space="preserve">Use the calculated coefficients to plot a line over the last plot you made. </w:t>
      </w:r>
      <w:r w:rsidRPr="00117C80">
        <w:t>Add</w:t>
      </w:r>
      <w:r>
        <w:t xml:space="preserve"> the following line and then </w:t>
      </w:r>
      <w:r w:rsidR="00AD0A3A">
        <w:t xml:space="preserve">run </w:t>
      </w:r>
      <w:r>
        <w:t>it.</w:t>
      </w:r>
      <w:r w:rsidR="006744CA">
        <w:t xml:space="preserve"> Your plot should look like the following </w:t>
      </w:r>
      <w:r w:rsidR="00AD0A3A">
        <w:t>screenshot:</w:t>
      </w:r>
    </w:p>
    <w:p w14:paraId="28E15915" w14:textId="0BBF01F0" w:rsidR="006744CA" w:rsidRDefault="006744CA" w:rsidP="006744CA">
      <w:pPr>
        <w:spacing w:after="276" w:line="264" w:lineRule="auto"/>
        <w:ind w:left="705" w:right="82"/>
      </w:pPr>
      <w:r>
        <w:rPr>
          <w:noProof/>
          <w:lang w:eastAsia="en-US"/>
        </w:rPr>
        <w:lastRenderedPageBreak/>
        <w:drawing>
          <wp:inline distT="0" distB="0" distL="0" distR="0" wp14:anchorId="39B9FE99" wp14:editId="2F690614">
            <wp:extent cx="4457700" cy="3429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3429000"/>
                    </a:xfrm>
                    <a:prstGeom prst="rect">
                      <a:avLst/>
                    </a:prstGeom>
                  </pic:spPr>
                </pic:pic>
              </a:graphicData>
            </a:graphic>
          </wp:inline>
        </w:drawing>
      </w:r>
    </w:p>
    <w:p w14:paraId="12E39CA0" w14:textId="0BB223A7" w:rsidR="0047109E" w:rsidRDefault="00AD0A3A" w:rsidP="00AF7CD7">
      <w:pPr>
        <w:numPr>
          <w:ilvl w:val="0"/>
          <w:numId w:val="15"/>
        </w:numPr>
        <w:spacing w:after="276" w:line="264" w:lineRule="auto"/>
        <w:ind w:right="82" w:hanging="360"/>
      </w:pPr>
      <w:r>
        <w:t>Test the</w:t>
      </w:r>
      <w:r w:rsidR="006744CA">
        <w:t xml:space="preserve"> model </w:t>
      </w:r>
      <w:r>
        <w:t xml:space="preserve">you have </w:t>
      </w:r>
      <w:r w:rsidR="006744CA">
        <w:t xml:space="preserve">created. Add the following code to your </w:t>
      </w:r>
      <w:r w:rsidR="006744CA" w:rsidRPr="006744CA">
        <w:rPr>
          <w:b/>
        </w:rPr>
        <w:t>Consumption.R</w:t>
      </w:r>
      <w:r w:rsidR="006744CA">
        <w:t xml:space="preserve"> script file and </w:t>
      </w:r>
      <w:r w:rsidRPr="00117C80">
        <w:t>run</w:t>
      </w:r>
      <w:r>
        <w:t xml:space="preserve"> </w:t>
      </w:r>
      <w:r w:rsidR="006744CA">
        <w:t xml:space="preserve">it. </w:t>
      </w:r>
      <w:r w:rsidR="00837D35">
        <w:t xml:space="preserve"> </w:t>
      </w:r>
    </w:p>
    <w:p w14:paraId="47AE57E0" w14:textId="527F630F" w:rsidR="006744CA" w:rsidRPr="006744CA" w:rsidRDefault="006744CA" w:rsidP="006744CA">
      <w:pPr>
        <w:spacing w:after="276" w:line="264" w:lineRule="auto"/>
        <w:ind w:left="705" w:right="82"/>
        <w:rPr>
          <w:rFonts w:ascii="Consolas" w:hAnsi="Consolas"/>
        </w:rPr>
      </w:pPr>
      <w:r w:rsidRPr="006744CA">
        <w:rPr>
          <w:rFonts w:ascii="Consolas" w:hAnsi="Consolas"/>
        </w:rPr>
        <w:t>s &lt;- mtcars[1:5,] #get the first 5 lines</w:t>
      </w:r>
      <w:r w:rsidRPr="006744CA">
        <w:rPr>
          <w:rFonts w:ascii="Consolas" w:hAnsi="Consolas"/>
        </w:rPr>
        <w:br/>
        <w:t>data.frame(actual = s$mpg, predict = predict(m,s))</w:t>
      </w:r>
    </w:p>
    <w:p w14:paraId="2FEB18CE" w14:textId="1CEACFCF" w:rsidR="00A21B34" w:rsidRDefault="006744CA" w:rsidP="00AF7CD7">
      <w:pPr>
        <w:numPr>
          <w:ilvl w:val="0"/>
          <w:numId w:val="15"/>
        </w:numPr>
        <w:spacing w:after="276" w:line="264" w:lineRule="auto"/>
        <w:ind w:right="82" w:hanging="360"/>
      </w:pPr>
      <w:r>
        <w:t>Your output (</w:t>
      </w:r>
      <w:r w:rsidRPr="006744CA">
        <w:rPr>
          <w:b/>
        </w:rPr>
        <w:t>R Interactive</w:t>
      </w:r>
      <w:r>
        <w:t xml:space="preserve"> pane) should have similar information. Notice that the predicted values are not exactly the same as the actual ones. This is due to the</w:t>
      </w:r>
      <w:r w:rsidR="002F79CB">
        <w:t xml:space="preserve"> generalization that </w:t>
      </w:r>
      <w:r w:rsidR="004F40B6">
        <w:t>is</w:t>
      </w:r>
      <w:r w:rsidR="004F40B6">
        <w:t xml:space="preserve"> </w:t>
      </w:r>
      <w:r w:rsidR="002F79CB">
        <w:t>need</w:t>
      </w:r>
      <w:r w:rsidR="004F40B6">
        <w:t>ed</w:t>
      </w:r>
      <w:r w:rsidR="002F79CB">
        <w:t xml:space="preserve"> in </w:t>
      </w:r>
      <w:r w:rsidR="004F40B6">
        <w:t>the</w:t>
      </w:r>
      <w:r w:rsidR="002F79CB">
        <w:t xml:space="preserve"> model. We need to avoid overfitting. Generic models </w:t>
      </w:r>
      <w:r w:rsidR="004F40B6">
        <w:t xml:space="preserve">usually </w:t>
      </w:r>
      <w:r w:rsidR="002F79CB">
        <w:t>work better with real world examples.</w:t>
      </w:r>
    </w:p>
    <w:p w14:paraId="15A78E82" w14:textId="352C6199" w:rsidR="006744CA" w:rsidRDefault="006744CA" w:rsidP="006744CA">
      <w:pPr>
        <w:spacing w:after="276" w:line="264" w:lineRule="auto"/>
        <w:ind w:left="705" w:right="82"/>
      </w:pPr>
      <w:r>
        <w:rPr>
          <w:noProof/>
          <w:lang w:eastAsia="en-US"/>
        </w:rPr>
        <w:drawing>
          <wp:inline distT="0" distB="0" distL="0" distR="0" wp14:anchorId="02A8EBB3" wp14:editId="2566DF96">
            <wp:extent cx="2638425" cy="110490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1104900"/>
                    </a:xfrm>
                    <a:prstGeom prst="rect">
                      <a:avLst/>
                    </a:prstGeom>
                  </pic:spPr>
                </pic:pic>
              </a:graphicData>
            </a:graphic>
          </wp:inline>
        </w:drawing>
      </w:r>
    </w:p>
    <w:p w14:paraId="5046F846" w14:textId="77777777" w:rsidR="006744CA" w:rsidRDefault="006744CA" w:rsidP="006744CA">
      <w:pPr>
        <w:pStyle w:val="ListParagraph"/>
      </w:pPr>
    </w:p>
    <w:p w14:paraId="3C7F19F4" w14:textId="07804831" w:rsidR="006744CA" w:rsidRDefault="004E7287" w:rsidP="00AF7CD7">
      <w:pPr>
        <w:numPr>
          <w:ilvl w:val="0"/>
          <w:numId w:val="15"/>
        </w:numPr>
        <w:spacing w:after="276" w:line="264" w:lineRule="auto"/>
        <w:ind w:right="82" w:hanging="360"/>
      </w:pPr>
      <w:r>
        <w:t>Save your script file.</w:t>
      </w:r>
    </w:p>
    <w:p w14:paraId="5F5E318D" w14:textId="77777777" w:rsidR="004E7287" w:rsidRDefault="004E7287" w:rsidP="004E7287">
      <w:pPr>
        <w:spacing w:after="276" w:line="264" w:lineRule="auto"/>
        <w:ind w:left="705" w:right="82"/>
      </w:pPr>
    </w:p>
    <w:p w14:paraId="24374F0B" w14:textId="77AE688D" w:rsidR="004E7287" w:rsidRDefault="004E7287" w:rsidP="004E7287">
      <w:pPr>
        <w:pStyle w:val="Heading3"/>
      </w:pPr>
      <w:r>
        <w:lastRenderedPageBreak/>
        <w:t xml:space="preserve">Creating a Classification Model to Predict a Class of </w:t>
      </w:r>
      <w:r w:rsidR="009D51F8">
        <w:t xml:space="preserve">the </w:t>
      </w:r>
      <w:r>
        <w:t xml:space="preserve">Iris Plant </w:t>
      </w:r>
    </w:p>
    <w:p w14:paraId="78E01130" w14:textId="77777777" w:rsidR="004E7287" w:rsidRDefault="004E7287" w:rsidP="004E7287">
      <w:pPr>
        <w:ind w:right="82"/>
      </w:pPr>
    </w:p>
    <w:p w14:paraId="4700677B" w14:textId="7A5F5CCC" w:rsidR="004E7287" w:rsidRDefault="004E7287" w:rsidP="004E7287">
      <w:pPr>
        <w:ind w:right="82"/>
      </w:pPr>
      <w:r>
        <w:t xml:space="preserve">In this task, you will create a classification model that will classify one of </w:t>
      </w:r>
      <w:r w:rsidR="009D51F8">
        <w:t xml:space="preserve">the </w:t>
      </w:r>
      <w:r>
        <w:t xml:space="preserve">three </w:t>
      </w:r>
      <w:r w:rsidR="007C1562">
        <w:t>different</w:t>
      </w:r>
      <w:r>
        <w:t xml:space="preserve"> classes of </w:t>
      </w:r>
      <w:r w:rsidR="009D51F8">
        <w:t>the I</w:t>
      </w:r>
      <w:r>
        <w:t>ris plant: Iris Setosa, Iris Versicolour</w:t>
      </w:r>
      <w:r w:rsidR="009D51F8">
        <w:t>,</w:t>
      </w:r>
      <w:r>
        <w:t xml:space="preserve"> an</w:t>
      </w:r>
      <w:r w:rsidR="006B0739">
        <w:t>d</w:t>
      </w:r>
      <w:r>
        <w:t xml:space="preserve"> Iris Virginica. </w:t>
      </w:r>
      <w:r w:rsidR="007C1562">
        <w:t xml:space="preserve">We </w:t>
      </w:r>
      <w:r w:rsidR="003D3CB0">
        <w:t>will</w:t>
      </w:r>
      <w:r w:rsidR="007C1562">
        <w:t xml:space="preserve"> use</w:t>
      </w:r>
      <w:r w:rsidR="00CD343F">
        <w:t xml:space="preserve"> two different algorithms:</w:t>
      </w:r>
      <w:r w:rsidR="007C1562">
        <w:t xml:space="preserve"> </w:t>
      </w:r>
      <w:r w:rsidR="003D3CB0">
        <w:t>Linear Discriminant Analysis (LDA)</w:t>
      </w:r>
      <w:r w:rsidR="00CD343F">
        <w:t xml:space="preserve"> and </w:t>
      </w:r>
      <w:r w:rsidR="002164F5">
        <w:t>Random Forests</w:t>
      </w:r>
      <w:r w:rsidR="003D3CB0">
        <w:t xml:space="preserve">. </w:t>
      </w:r>
      <w:r w:rsidR="00731D80">
        <w:t>R</w:t>
      </w:r>
      <w:r w:rsidR="003D3CB0">
        <w:t xml:space="preserve">emember that there are several other algorithms that would </w:t>
      </w:r>
      <w:r w:rsidR="009D51F8">
        <w:t xml:space="preserve">be </w:t>
      </w:r>
      <w:r w:rsidR="003D3CB0">
        <w:t>help</w:t>
      </w:r>
      <w:r w:rsidR="009D51F8">
        <w:t>ful</w:t>
      </w:r>
      <w:r w:rsidR="003D3CB0">
        <w:t xml:space="preserve"> in this task as well.</w:t>
      </w:r>
    </w:p>
    <w:p w14:paraId="758EBC10" w14:textId="5487E137" w:rsidR="004E7287" w:rsidRDefault="004E7287" w:rsidP="004E7287">
      <w:pPr>
        <w:numPr>
          <w:ilvl w:val="0"/>
          <w:numId w:val="45"/>
        </w:numPr>
        <w:spacing w:after="173" w:line="264" w:lineRule="auto"/>
        <w:ind w:right="82" w:hanging="360"/>
      </w:pPr>
      <w:r>
        <w:t xml:space="preserve">If </w:t>
      </w:r>
      <w:r w:rsidRPr="00117C80">
        <w:t>Visual Studio</w:t>
      </w:r>
      <w:r w:rsidRPr="009D51F8">
        <w:t xml:space="preserve"> is not open, </w:t>
      </w:r>
      <w:r w:rsidRPr="00117C80">
        <w:t>open it</w:t>
      </w:r>
      <w:r>
        <w:t xml:space="preserve">. On the taskbar, click the </w:t>
      </w:r>
      <w:r>
        <w:rPr>
          <w:rFonts w:ascii="Calibri" w:eastAsia="Calibri" w:hAnsi="Calibri" w:cs="Calibri"/>
          <w:b/>
        </w:rPr>
        <w:t>Visual Studio 2015</w:t>
      </w:r>
      <w:r>
        <w:t xml:space="preserve"> shortcut. Open the project created in the last task (</w:t>
      </w:r>
      <w:r w:rsidRPr="003D3CB0">
        <w:rPr>
          <w:b/>
        </w:rPr>
        <w:t>MLModels</w:t>
      </w:r>
      <w:r>
        <w:t>).</w:t>
      </w:r>
    </w:p>
    <w:p w14:paraId="7BD7E381" w14:textId="165CC3CC" w:rsidR="007C1562" w:rsidRDefault="007C1562" w:rsidP="004E7287">
      <w:pPr>
        <w:numPr>
          <w:ilvl w:val="0"/>
          <w:numId w:val="45"/>
        </w:numPr>
        <w:spacing w:after="173" w:line="264" w:lineRule="auto"/>
        <w:ind w:right="82" w:hanging="360"/>
      </w:pPr>
      <w:r w:rsidRPr="00117C80">
        <w:t>Add</w:t>
      </w:r>
      <w:r>
        <w:t xml:space="preserve"> a new script file (</w:t>
      </w:r>
      <w:r w:rsidR="009D51F8">
        <w:t>right</w:t>
      </w:r>
      <w:r w:rsidR="009D51F8">
        <w:noBreakHyphen/>
      </w:r>
      <w:r>
        <w:t xml:space="preserve">click </w:t>
      </w:r>
      <w:r w:rsidR="009D51F8">
        <w:t xml:space="preserve">the </w:t>
      </w:r>
      <w:r>
        <w:t>project’s name</w:t>
      </w:r>
      <w:r w:rsidR="009D51F8">
        <w:t>, and then click</w:t>
      </w:r>
      <w:r>
        <w:t xml:space="preserve"> </w:t>
      </w:r>
      <w:r w:rsidRPr="00117C80">
        <w:rPr>
          <w:b/>
        </w:rPr>
        <w:t>Add R Script</w:t>
      </w:r>
      <w:r>
        <w:t xml:space="preserve">). </w:t>
      </w:r>
      <w:r w:rsidR="009D51F8" w:rsidRPr="009D51F8">
        <w:t>R</w:t>
      </w:r>
      <w:r w:rsidRPr="00117C80">
        <w:t>ename</w:t>
      </w:r>
      <w:r>
        <w:t xml:space="preserve"> </w:t>
      </w:r>
      <w:r w:rsidR="00304ED2">
        <w:t xml:space="preserve">the </w:t>
      </w:r>
      <w:r w:rsidR="00117C80">
        <w:t xml:space="preserve">file </w:t>
      </w:r>
      <w:r w:rsidR="00304ED2">
        <w:t xml:space="preserve">name </w:t>
      </w:r>
      <w:r>
        <w:t xml:space="preserve">to </w:t>
      </w:r>
      <w:r w:rsidRPr="007C1562">
        <w:rPr>
          <w:b/>
        </w:rPr>
        <w:t>IrisClassification.R</w:t>
      </w:r>
      <w:r>
        <w:t xml:space="preserve">. You should have something similar to the following </w:t>
      </w:r>
      <w:r w:rsidR="009D51F8">
        <w:t>screenshot:</w:t>
      </w:r>
    </w:p>
    <w:p w14:paraId="7836DD77" w14:textId="2DFBBC15" w:rsidR="005F448F" w:rsidRDefault="007C1562" w:rsidP="005F448F">
      <w:pPr>
        <w:spacing w:after="276" w:line="264" w:lineRule="auto"/>
        <w:ind w:left="705" w:right="82"/>
      </w:pPr>
      <w:r>
        <w:rPr>
          <w:noProof/>
          <w:lang w:eastAsia="en-US"/>
        </w:rPr>
        <w:drawing>
          <wp:inline distT="0" distB="0" distL="0" distR="0" wp14:anchorId="2D6B2BDA" wp14:editId="037E02D8">
            <wp:extent cx="1905000" cy="10287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000" cy="1028700"/>
                    </a:xfrm>
                    <a:prstGeom prst="rect">
                      <a:avLst/>
                    </a:prstGeom>
                  </pic:spPr>
                </pic:pic>
              </a:graphicData>
            </a:graphic>
          </wp:inline>
        </w:drawing>
      </w:r>
    </w:p>
    <w:p w14:paraId="43B529B9" w14:textId="57BF8C70" w:rsidR="002F79CB" w:rsidRDefault="007C1562" w:rsidP="004E7287">
      <w:pPr>
        <w:numPr>
          <w:ilvl w:val="0"/>
          <w:numId w:val="45"/>
        </w:numPr>
        <w:spacing w:after="276" w:line="264" w:lineRule="auto"/>
        <w:ind w:right="82" w:hanging="360"/>
      </w:pPr>
      <w:r w:rsidRPr="00117C80">
        <w:t>Add</w:t>
      </w:r>
      <w:r>
        <w:t xml:space="preserve"> the following code to your </w:t>
      </w:r>
      <w:r w:rsidR="005A51BB" w:rsidRPr="003D3CB0">
        <w:rPr>
          <w:b/>
        </w:rPr>
        <w:t>IrisClassification.R</w:t>
      </w:r>
      <w:r w:rsidR="005A51BB">
        <w:t xml:space="preserve"> script.</w:t>
      </w:r>
      <w:r w:rsidR="003D3CB0">
        <w:t xml:space="preserve"> You </w:t>
      </w:r>
      <w:r w:rsidR="009D51F8">
        <w:t xml:space="preserve">do not </w:t>
      </w:r>
      <w:r w:rsidR="003D3CB0">
        <w:t>need to copy the comm</w:t>
      </w:r>
      <w:r w:rsidR="006B0739">
        <w:t xml:space="preserve">ents. </w:t>
      </w:r>
      <w:r w:rsidR="009D51F8" w:rsidRPr="00117C80">
        <w:t>Run</w:t>
      </w:r>
      <w:r w:rsidR="009D51F8">
        <w:t xml:space="preserve"> </w:t>
      </w:r>
      <w:r w:rsidR="006B0739">
        <w:t>all the code.</w:t>
      </w:r>
    </w:p>
    <w:p w14:paraId="60C13657" w14:textId="3894F40A" w:rsidR="003D3CB0" w:rsidRPr="006B0739" w:rsidRDefault="006B0739" w:rsidP="006B0739">
      <w:pPr>
        <w:spacing w:after="276" w:line="264" w:lineRule="auto"/>
        <w:ind w:left="705" w:right="82"/>
        <w:rPr>
          <w:rFonts w:ascii="Consolas" w:hAnsi="Consolas"/>
        </w:rPr>
      </w:pPr>
      <w:r w:rsidRPr="006B0739">
        <w:rPr>
          <w:rFonts w:ascii="Consolas" w:hAnsi="Consolas"/>
        </w:rPr>
        <w:t>#library that contains lda() function</w:t>
      </w:r>
      <w:r w:rsidRPr="006B0739">
        <w:rPr>
          <w:rFonts w:ascii="Consolas" w:hAnsi="Consolas"/>
        </w:rPr>
        <w:br/>
        <w:t>library(MASS)</w:t>
      </w:r>
      <w:r w:rsidRPr="006B0739">
        <w:rPr>
          <w:rFonts w:ascii="Consolas" w:hAnsi="Consolas"/>
        </w:rPr>
        <w:br/>
        <w:t>head(iris)</w:t>
      </w:r>
      <w:r w:rsidRPr="006B0739">
        <w:rPr>
          <w:rFonts w:ascii="Consolas" w:hAnsi="Consolas"/>
        </w:rPr>
        <w:br/>
        <w:t>summary(iris)</w:t>
      </w:r>
      <w:r w:rsidRPr="006B0739">
        <w:rPr>
          <w:rFonts w:ascii="Consolas" w:hAnsi="Consolas"/>
        </w:rPr>
        <w:br/>
        <w:t>str(iris)</w:t>
      </w:r>
      <w:r w:rsidRPr="006B0739">
        <w:rPr>
          <w:rFonts w:ascii="Consolas" w:hAnsi="Consolas"/>
        </w:rPr>
        <w:br/>
        <w:t xml:space="preserve"># fit model. Dot (.) means to use all features available in iris </w:t>
      </w:r>
      <w:r w:rsidR="00117C80">
        <w:rPr>
          <w:rFonts w:ascii="Consolas" w:hAnsi="Consolas"/>
        </w:rPr>
        <w:t xml:space="preserve"># </w:t>
      </w:r>
      <w:r w:rsidRPr="006B0739">
        <w:rPr>
          <w:rFonts w:ascii="Consolas" w:hAnsi="Consolas"/>
        </w:rPr>
        <w:t>dataframe.</w:t>
      </w:r>
      <w:r w:rsidRPr="006B0739">
        <w:rPr>
          <w:rFonts w:ascii="Consolas" w:hAnsi="Consolas"/>
        </w:rPr>
        <w:br/>
        <w:t>mLDA &lt;- lda(Species ~ ., data = iris)</w:t>
      </w:r>
      <w:r w:rsidRPr="006B0739">
        <w:rPr>
          <w:rFonts w:ascii="Consolas" w:hAnsi="Consolas"/>
        </w:rPr>
        <w:br/>
        <w:t>prediction &lt;- predict(mLDA, iris[, 1:4])$class</w:t>
      </w:r>
      <w:r w:rsidRPr="006B0739">
        <w:rPr>
          <w:rFonts w:ascii="Consolas" w:hAnsi="Consolas"/>
        </w:rPr>
        <w:br/>
        <w:t># accuracy - confusion matrix</w:t>
      </w:r>
      <w:r w:rsidRPr="006B0739">
        <w:rPr>
          <w:rFonts w:ascii="Consolas" w:hAnsi="Consolas"/>
        </w:rPr>
        <w:br/>
        <w:t>table(prediction, iris$Species)</w:t>
      </w:r>
    </w:p>
    <w:p w14:paraId="389D107B" w14:textId="6A7B7CCD" w:rsidR="003D3CB0" w:rsidRPr="006B0739" w:rsidRDefault="006B0739" w:rsidP="003D3CB0">
      <w:pPr>
        <w:spacing w:after="276" w:line="264" w:lineRule="auto"/>
        <w:ind w:left="705" w:right="82"/>
        <w:rPr>
          <w:rFonts w:asciiTheme="minorHAnsi" w:hAnsiTheme="minorHAnsi" w:cstheme="minorHAnsi"/>
          <w:i/>
        </w:rPr>
      </w:pPr>
      <w:r w:rsidRPr="006B0739">
        <w:rPr>
          <w:rFonts w:asciiTheme="minorHAnsi" w:hAnsiTheme="minorHAnsi" w:cstheme="minorHAnsi"/>
          <w:i/>
        </w:rPr>
        <w:t>Note: We usually create at least two datasets from our data</w:t>
      </w:r>
      <w:r>
        <w:rPr>
          <w:rFonts w:asciiTheme="minorHAnsi" w:hAnsiTheme="minorHAnsi" w:cstheme="minorHAnsi"/>
          <w:i/>
        </w:rPr>
        <w:t>:</w:t>
      </w:r>
      <w:r w:rsidRPr="006B0739">
        <w:rPr>
          <w:rFonts w:asciiTheme="minorHAnsi" w:hAnsiTheme="minorHAnsi" w:cstheme="minorHAnsi"/>
          <w:i/>
        </w:rPr>
        <w:t xml:space="preserve"> one to train the model and </w:t>
      </w:r>
      <w:r w:rsidR="009D51F8">
        <w:rPr>
          <w:rFonts w:asciiTheme="minorHAnsi" w:hAnsiTheme="minorHAnsi" w:cstheme="minorHAnsi"/>
          <w:i/>
        </w:rPr>
        <w:t xml:space="preserve">the </w:t>
      </w:r>
      <w:r w:rsidRPr="006B0739">
        <w:rPr>
          <w:rFonts w:asciiTheme="minorHAnsi" w:hAnsiTheme="minorHAnsi" w:cstheme="minorHAnsi"/>
          <w:i/>
        </w:rPr>
        <w:t xml:space="preserve">other to validate it. This example was simplified for </w:t>
      </w:r>
      <w:r w:rsidR="009D51F8">
        <w:rPr>
          <w:rFonts w:asciiTheme="minorHAnsi" w:hAnsiTheme="minorHAnsi" w:cstheme="minorHAnsi"/>
          <w:i/>
        </w:rPr>
        <w:t>the purposes of this lab</w:t>
      </w:r>
      <w:r w:rsidRPr="006B0739">
        <w:rPr>
          <w:rFonts w:asciiTheme="minorHAnsi" w:hAnsiTheme="minorHAnsi" w:cstheme="minorHAnsi"/>
          <w:i/>
        </w:rPr>
        <w:t>. We will see a more complex example in the last lab of this module.</w:t>
      </w:r>
    </w:p>
    <w:p w14:paraId="3B212101" w14:textId="1E6FB5B1" w:rsidR="007C1562" w:rsidRDefault="006B0739" w:rsidP="004E7287">
      <w:pPr>
        <w:numPr>
          <w:ilvl w:val="0"/>
          <w:numId w:val="45"/>
        </w:numPr>
        <w:spacing w:after="276" w:line="264" w:lineRule="auto"/>
        <w:ind w:right="82" w:hanging="360"/>
      </w:pPr>
      <w:r>
        <w:t>You should have the following result. This shows a very good classification, which is not necessarily true</w:t>
      </w:r>
      <w:r w:rsidR="009D51F8">
        <w:t>,</w:t>
      </w:r>
      <w:r>
        <w:t xml:space="preserve"> because we used </w:t>
      </w:r>
      <w:r w:rsidR="009D51F8">
        <w:t xml:space="preserve">the </w:t>
      </w:r>
      <w:r>
        <w:t xml:space="preserve">same dataset to fit </w:t>
      </w:r>
      <w:r w:rsidR="009D51F8">
        <w:t xml:space="preserve">the </w:t>
      </w:r>
      <w:r>
        <w:t xml:space="preserve">model and to validate it. </w:t>
      </w:r>
      <w:r>
        <w:lastRenderedPageBreak/>
        <w:t>In real</w:t>
      </w:r>
      <w:r w:rsidR="009D51F8">
        <w:noBreakHyphen/>
      </w:r>
      <w:r>
        <w:t>world cases</w:t>
      </w:r>
      <w:r w:rsidR="009D51F8">
        <w:t>,</w:t>
      </w:r>
      <w:r>
        <w:t xml:space="preserve"> you should always validate</w:t>
      </w:r>
      <w:r w:rsidR="009D51F8">
        <w:t xml:space="preserve"> a model</w:t>
      </w:r>
      <w:r>
        <w:t xml:space="preserve"> with elements that were not used to fit/train your model.</w:t>
      </w:r>
    </w:p>
    <w:p w14:paraId="4A80CBC7" w14:textId="70523EFA" w:rsidR="006B0739" w:rsidRDefault="006B0739" w:rsidP="006B0739">
      <w:pPr>
        <w:spacing w:after="276" w:line="264" w:lineRule="auto"/>
        <w:ind w:left="705" w:right="82"/>
      </w:pPr>
      <w:r>
        <w:rPr>
          <w:noProof/>
          <w:lang w:eastAsia="en-US"/>
        </w:rPr>
        <w:drawing>
          <wp:inline distT="0" distB="0" distL="0" distR="0" wp14:anchorId="1E46DF21" wp14:editId="7C14F1C3">
            <wp:extent cx="3925328" cy="4321334"/>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8083" cy="4324367"/>
                    </a:xfrm>
                    <a:prstGeom prst="rect">
                      <a:avLst/>
                    </a:prstGeom>
                  </pic:spPr>
                </pic:pic>
              </a:graphicData>
            </a:graphic>
          </wp:inline>
        </w:drawing>
      </w:r>
    </w:p>
    <w:p w14:paraId="1CBDCDD8" w14:textId="62FB926D" w:rsidR="00CD343F" w:rsidRDefault="006B0739" w:rsidP="004E7287">
      <w:pPr>
        <w:numPr>
          <w:ilvl w:val="0"/>
          <w:numId w:val="45"/>
        </w:numPr>
        <w:spacing w:after="276" w:line="264" w:lineRule="auto"/>
        <w:ind w:right="82" w:hanging="360"/>
      </w:pPr>
      <w:r w:rsidRPr="00117C80">
        <w:t>Add</w:t>
      </w:r>
      <w:r>
        <w:t xml:space="preserve"> the following code to your script and </w:t>
      </w:r>
      <w:r w:rsidR="009D51F8">
        <w:t xml:space="preserve">then run </w:t>
      </w:r>
      <w:r>
        <w:t>it. This code simulates a new case to test against our model</w:t>
      </w:r>
      <w:r w:rsidR="009D51F8">
        <w:t>:</w:t>
      </w:r>
    </w:p>
    <w:p w14:paraId="515585B6" w14:textId="77777777" w:rsidR="00CD343F" w:rsidRPr="00CD343F" w:rsidRDefault="00CD343F" w:rsidP="00CD343F">
      <w:pPr>
        <w:pStyle w:val="ListParagraph"/>
        <w:spacing w:after="276" w:line="264" w:lineRule="auto"/>
        <w:ind w:left="705" w:right="82"/>
        <w:rPr>
          <w:rFonts w:ascii="Consolas" w:hAnsi="Consolas"/>
        </w:rPr>
      </w:pPr>
      <w:r w:rsidRPr="00CD343F">
        <w:rPr>
          <w:rFonts w:ascii="Consolas" w:hAnsi="Consolas"/>
        </w:rPr>
        <w:t>new_case &lt;- data.frame(Sepal.Length = 5.1, Sepal.Width = 3.5, Petal.Length = 1.4, Petal.Width = 0.2, Specie = "setosa")</w:t>
      </w:r>
      <w:r w:rsidRPr="00CD343F">
        <w:rPr>
          <w:rFonts w:ascii="Consolas" w:hAnsi="Consolas"/>
        </w:rPr>
        <w:br/>
        <w:t>new_case</w:t>
      </w:r>
      <w:r w:rsidRPr="00CD343F">
        <w:rPr>
          <w:rFonts w:ascii="Consolas" w:hAnsi="Consolas"/>
        </w:rPr>
        <w:br/>
        <w:t>data.frame(actual = new_case$Specie,</w:t>
      </w:r>
      <w:r w:rsidRPr="00CD343F">
        <w:rPr>
          <w:rFonts w:ascii="Consolas" w:hAnsi="Consolas"/>
        </w:rPr>
        <w:br/>
        <w:t xml:space="preserve">   predict = predict(mLDA, new_case[, 1:4])$class)</w:t>
      </w:r>
    </w:p>
    <w:p w14:paraId="709D2990" w14:textId="77777777" w:rsidR="00CD343F" w:rsidRDefault="00CD343F" w:rsidP="00CD343F">
      <w:pPr>
        <w:spacing w:after="276" w:line="264" w:lineRule="auto"/>
        <w:ind w:left="705" w:right="82"/>
      </w:pPr>
    </w:p>
    <w:p w14:paraId="4E257169" w14:textId="682D3923" w:rsidR="006B0739" w:rsidRDefault="00CD343F" w:rsidP="004E7287">
      <w:pPr>
        <w:numPr>
          <w:ilvl w:val="0"/>
          <w:numId w:val="45"/>
        </w:numPr>
        <w:spacing w:after="276" w:line="264" w:lineRule="auto"/>
        <w:ind w:right="82" w:hanging="360"/>
      </w:pPr>
      <w:r w:rsidRPr="00CD343F">
        <w:t>No</w:t>
      </w:r>
      <w:r>
        <w:t>w that you already have a model using LDA</w:t>
      </w:r>
      <w:r w:rsidR="009D51F8">
        <w:t>,</w:t>
      </w:r>
      <w:r>
        <w:t xml:space="preserve"> you will create another one using random forests</w:t>
      </w:r>
      <w:r w:rsidR="006B0739">
        <w:t>.</w:t>
      </w:r>
      <w:r>
        <w:t xml:space="preserve"> It is part of a data scientist</w:t>
      </w:r>
      <w:r w:rsidR="009D51F8">
        <w:t>’s</w:t>
      </w:r>
      <w:r>
        <w:t xml:space="preserve"> job to determine which algorithm and parameters are good enough for the problem. </w:t>
      </w:r>
      <w:r>
        <w:br/>
      </w:r>
      <w:r w:rsidRPr="00117C80">
        <w:t>Add</w:t>
      </w:r>
      <w:r>
        <w:t xml:space="preserve"> the following code to your script (</w:t>
      </w:r>
      <w:r w:rsidRPr="002164F5">
        <w:rPr>
          <w:b/>
        </w:rPr>
        <w:t>IrisClassification.R</w:t>
      </w:r>
      <w:r>
        <w:t>)</w:t>
      </w:r>
      <w:r w:rsidR="009D51F8">
        <w:t>,</w:t>
      </w:r>
      <w:r w:rsidR="00AF3E6C">
        <w:t xml:space="preserve"> and </w:t>
      </w:r>
      <w:r w:rsidR="009D51F8">
        <w:t>then run</w:t>
      </w:r>
      <w:r w:rsidR="00AF3E6C">
        <w:t xml:space="preserve"> it.</w:t>
      </w:r>
      <w:r w:rsidR="002164F5">
        <w:t xml:space="preserve"> Notice that for this algorithm</w:t>
      </w:r>
      <w:r w:rsidR="009D51F8">
        <w:t>,</w:t>
      </w:r>
      <w:r w:rsidR="002164F5">
        <w:t xml:space="preserve"> we will create two datasets (train and test) to validate our model.</w:t>
      </w:r>
    </w:p>
    <w:p w14:paraId="7B662E52" w14:textId="7125BD6A" w:rsidR="00AF3E6C" w:rsidRPr="00B43975" w:rsidRDefault="00AF3E6C" w:rsidP="00AF3E6C">
      <w:pPr>
        <w:spacing w:after="276" w:line="264" w:lineRule="auto"/>
        <w:ind w:left="705" w:right="82"/>
        <w:rPr>
          <w:rFonts w:ascii="Consolas" w:hAnsi="Consolas"/>
        </w:rPr>
      </w:pPr>
      <w:r w:rsidRPr="00B43975">
        <w:rPr>
          <w:rFonts w:ascii="Consolas" w:hAnsi="Consolas"/>
        </w:rPr>
        <w:lastRenderedPageBreak/>
        <w:t>install.packages("randomForest")</w:t>
      </w:r>
      <w:r w:rsidRPr="00B43975">
        <w:rPr>
          <w:rFonts w:ascii="Consolas" w:hAnsi="Consolas"/>
        </w:rPr>
        <w:br/>
        <w:t>library(randomForest)</w:t>
      </w:r>
    </w:p>
    <w:p w14:paraId="6BF93537" w14:textId="672E8E4C" w:rsidR="00AF3E6C" w:rsidRPr="00B43975" w:rsidRDefault="00AF3E6C" w:rsidP="00AF3E6C">
      <w:pPr>
        <w:spacing w:after="276" w:line="264" w:lineRule="auto"/>
        <w:ind w:left="705" w:right="82"/>
        <w:rPr>
          <w:rFonts w:ascii="Consolas" w:hAnsi="Consolas"/>
        </w:rPr>
      </w:pPr>
      <w:bookmarkStart w:id="10" w:name="_GoBack"/>
      <w:bookmarkEnd w:id="10"/>
      <w:r w:rsidRPr="00B43975">
        <w:rPr>
          <w:rFonts w:ascii="Consolas" w:hAnsi="Consolas"/>
        </w:rPr>
        <w:t>#split in two groups (~70% train | ~30% test)</w:t>
      </w:r>
      <w:r w:rsidRPr="00B43975">
        <w:rPr>
          <w:rFonts w:ascii="Consolas" w:hAnsi="Consolas"/>
        </w:rPr>
        <w:br/>
        <w:t>i &lt;- sample(2,nrow(iris),replace=TRUE,prob=c(0.7,0.3))</w:t>
      </w:r>
      <w:r w:rsidRPr="00B43975">
        <w:rPr>
          <w:rFonts w:ascii="Consolas" w:hAnsi="Consolas"/>
        </w:rPr>
        <w:br/>
        <w:t>train &lt;- iris[i==1,]</w:t>
      </w:r>
      <w:r w:rsidRPr="00B43975">
        <w:rPr>
          <w:rFonts w:ascii="Consolas" w:hAnsi="Consolas"/>
        </w:rPr>
        <w:br/>
        <w:t>test &lt;- iris[i==2,]</w:t>
      </w:r>
    </w:p>
    <w:p w14:paraId="059307AB" w14:textId="5F2F9A05" w:rsidR="002164F5" w:rsidRPr="00B43975" w:rsidRDefault="00AF3E6C" w:rsidP="00AF3E6C">
      <w:pPr>
        <w:spacing w:after="276" w:line="264" w:lineRule="auto"/>
        <w:ind w:left="705" w:right="82"/>
        <w:rPr>
          <w:rFonts w:ascii="Consolas" w:hAnsi="Consolas"/>
        </w:rPr>
      </w:pPr>
      <w:r w:rsidRPr="00B43975">
        <w:rPr>
          <w:rFonts w:ascii="Consolas" w:hAnsi="Consolas"/>
        </w:rPr>
        <w:t>#create model</w:t>
      </w:r>
      <w:r w:rsidRPr="00B43975">
        <w:rPr>
          <w:rFonts w:ascii="Consolas" w:hAnsi="Consolas"/>
        </w:rPr>
        <w:br/>
        <w:t>rf &lt;- randomForest(Species~.,data=train,ntree=100,proximity=TRUE)</w:t>
      </w:r>
      <w:r w:rsidRPr="00B43975">
        <w:rPr>
          <w:rFonts w:ascii="Consolas" w:hAnsi="Consolas"/>
        </w:rPr>
        <w:br/>
        <w:t>print(rf)</w:t>
      </w:r>
      <w:r w:rsidRPr="00B43975">
        <w:rPr>
          <w:rFonts w:ascii="Consolas" w:hAnsi="Consolas"/>
        </w:rPr>
        <w:br/>
      </w:r>
      <w:r w:rsidRPr="00B43975">
        <w:rPr>
          <w:rFonts w:ascii="Consolas" w:hAnsi="Consolas"/>
        </w:rPr>
        <w:br/>
        <w:t>#test model against test data</w:t>
      </w:r>
      <w:r w:rsidRPr="00B43975">
        <w:rPr>
          <w:rFonts w:ascii="Consolas" w:hAnsi="Consolas"/>
        </w:rPr>
        <w:br/>
        <w:t>rf.pred &lt;-predict(rf,newdata=test)</w:t>
      </w:r>
      <w:r w:rsidRPr="00B43975">
        <w:rPr>
          <w:rFonts w:ascii="Consolas" w:hAnsi="Consolas"/>
        </w:rPr>
        <w:br/>
        <w:t>table(rf.pred, test$Species)</w:t>
      </w:r>
    </w:p>
    <w:p w14:paraId="7538338A" w14:textId="77777777" w:rsidR="002164F5" w:rsidRDefault="002164F5" w:rsidP="002164F5">
      <w:pPr>
        <w:spacing w:after="276" w:line="264" w:lineRule="auto"/>
        <w:ind w:left="705" w:right="82"/>
      </w:pPr>
    </w:p>
    <w:p w14:paraId="0EC151EA" w14:textId="71BC5467" w:rsidR="00CD343F" w:rsidRDefault="00AF3E6C" w:rsidP="004E7287">
      <w:pPr>
        <w:numPr>
          <w:ilvl w:val="0"/>
          <w:numId w:val="45"/>
        </w:numPr>
        <w:spacing w:after="276" w:line="264" w:lineRule="auto"/>
        <w:ind w:right="82" w:hanging="360"/>
      </w:pPr>
      <w:r>
        <w:t xml:space="preserve">See the results created by your script. </w:t>
      </w:r>
      <w:r w:rsidRPr="00117C80">
        <w:t>Save</w:t>
      </w:r>
      <w:r w:rsidRPr="009D51F8">
        <w:t xml:space="preserve"> your project and </w:t>
      </w:r>
      <w:r w:rsidRPr="00117C80">
        <w:t>close Visual Studio</w:t>
      </w:r>
      <w:r>
        <w:t>.</w:t>
      </w:r>
    </w:p>
    <w:p w14:paraId="5FE7B8F3" w14:textId="77777777" w:rsidR="00CD343F" w:rsidRDefault="00CD343F" w:rsidP="00CD343F">
      <w:pPr>
        <w:spacing w:after="276" w:line="264" w:lineRule="auto"/>
        <w:ind w:right="82"/>
      </w:pPr>
    </w:p>
    <w:p w14:paraId="3C9F07C6" w14:textId="77777777" w:rsidR="006B0739" w:rsidRDefault="006B0739" w:rsidP="000D007A">
      <w:pPr>
        <w:spacing w:after="276" w:line="264" w:lineRule="auto"/>
        <w:ind w:left="0" w:right="82"/>
      </w:pPr>
    </w:p>
    <w:p w14:paraId="245FE781" w14:textId="43A93FD3" w:rsidR="000B6C88" w:rsidRDefault="008E6B33" w:rsidP="003D3CB0">
      <w:pPr>
        <w:spacing w:after="0" w:line="259" w:lineRule="auto"/>
        <w:ind w:left="0"/>
        <w:rPr>
          <w:rFonts w:asciiTheme="minorHAnsi" w:hAnsiTheme="minorHAnsi" w:cstheme="minorHAnsi"/>
          <w:i/>
        </w:rPr>
      </w:pPr>
      <w:r>
        <w:rPr>
          <w:rFonts w:ascii="Arial" w:eastAsia="Arial" w:hAnsi="Arial" w:cs="Arial"/>
        </w:rPr>
        <w:t xml:space="preserve"> </w:t>
      </w:r>
      <w:r>
        <w:rPr>
          <w:rFonts w:ascii="Arial" w:eastAsia="Arial" w:hAnsi="Arial" w:cs="Arial"/>
        </w:rPr>
        <w:tab/>
      </w:r>
      <w:r>
        <w:rPr>
          <w:rFonts w:ascii="Calibri" w:eastAsia="Calibri" w:hAnsi="Calibri" w:cs="Calibri"/>
          <w:b/>
        </w:rPr>
        <w:t xml:space="preserve"> </w:t>
      </w:r>
    </w:p>
    <w:p w14:paraId="069622D9" w14:textId="0335ECCC" w:rsidR="007B5956" w:rsidRDefault="007B5956" w:rsidP="000B6C88">
      <w:pPr>
        <w:spacing w:after="276" w:line="264" w:lineRule="auto"/>
        <w:ind w:left="705" w:right="82"/>
        <w:rPr>
          <w:rFonts w:asciiTheme="minorHAnsi" w:hAnsiTheme="minorHAnsi" w:cstheme="minorHAnsi"/>
          <w:i/>
        </w:rPr>
      </w:pPr>
    </w:p>
    <w:sectPr w:rsidR="007B5956" w:rsidSect="00F453F2">
      <w:headerReference w:type="even" r:id="rId28"/>
      <w:headerReference w:type="default" r:id="rId29"/>
      <w:headerReference w:type="first" r:id="rId30"/>
      <w:footerReference w:type="first" r:id="rId31"/>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8F430" w14:textId="77777777" w:rsidR="001D1A73" w:rsidRDefault="001D1A73">
      <w:r>
        <w:separator/>
      </w:r>
    </w:p>
    <w:p w14:paraId="08ECC4DC" w14:textId="77777777" w:rsidR="001D1A73" w:rsidRDefault="001D1A73"/>
  </w:endnote>
  <w:endnote w:type="continuationSeparator" w:id="0">
    <w:p w14:paraId="4D41B721" w14:textId="77777777" w:rsidR="001D1A73" w:rsidRDefault="001D1A73">
      <w:r>
        <w:continuationSeparator/>
      </w:r>
    </w:p>
    <w:p w14:paraId="6D1B5A75" w14:textId="77777777" w:rsidR="001D1A73" w:rsidRDefault="001D1A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55189" w14:textId="022DDF42" w:rsidR="0089360F" w:rsidRPr="00EB2DD3" w:rsidRDefault="0089360F"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4E635C">
      <w:rPr>
        <w:rFonts w:ascii="Arial" w:hAnsi="Arial" w:cs="Arial"/>
        <w:i/>
        <w:sz w:val="16"/>
        <w:szCs w:val="16"/>
      </w:rPr>
      <w:t>Microsoft</w:t>
    </w:r>
    <w:r w:rsidRPr="00EB2DD3">
      <w:rPr>
        <w:rFonts w:ascii="Arial" w:hAnsi="Arial" w:cs="Arial"/>
        <w:sz w:val="16"/>
        <w:szCs w:val="16"/>
      </w:rPr>
      <w:t xml:space="preserve"> | Services</w:t>
    </w: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r>
      <w:rPr>
        <w:rFonts w:ascii="Arial" w:hAnsi="Arial" w:cs="Arial"/>
        <w:sz w:val="16"/>
        <w:szCs w:val="16"/>
      </w:rPr>
      <w:t xml:space="preserve">ITOE Educate </w:t>
    </w:r>
    <w:r w:rsidRPr="00EB2DD3">
      <w:rPr>
        <w:rFonts w:ascii="Arial" w:hAnsi="Arial" w:cs="Arial"/>
        <w:sz w:val="16"/>
        <w:szCs w:val="16"/>
      </w:rPr>
      <w:t>Workshop</w:t>
    </w:r>
  </w:p>
  <w:p w14:paraId="0E55CB2A" w14:textId="77777777" w:rsidR="0089360F" w:rsidRPr="006B4D91" w:rsidRDefault="0089360F"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9EA63" w14:textId="64A7C8E9" w:rsidR="0089360F" w:rsidRPr="00EB2DD3" w:rsidRDefault="0089360F"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4E635C">
      <w:rPr>
        <w:rFonts w:ascii="Arial" w:hAnsi="Arial" w:cs="Arial"/>
        <w:i/>
        <w:sz w:val="16"/>
        <w:szCs w:val="16"/>
      </w:rPr>
      <w:t>Microsoft</w:t>
    </w:r>
    <w:r w:rsidRPr="00EB2DD3">
      <w:rPr>
        <w:rFonts w:ascii="Arial" w:hAnsi="Arial" w:cs="Arial"/>
        <w:sz w:val="16"/>
        <w:szCs w:val="16"/>
      </w:rPr>
      <w:t xml:space="preserve"> | Services</w:t>
    </w: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r>
      <w:rPr>
        <w:rFonts w:ascii="Arial" w:hAnsi="Arial" w:cs="Arial"/>
        <w:sz w:val="16"/>
        <w:szCs w:val="16"/>
      </w:rPr>
      <w:t xml:space="preserve">ITOE Educate </w:t>
    </w:r>
    <w:r w:rsidRPr="00EB2DD3">
      <w:rPr>
        <w:rFonts w:ascii="Arial" w:hAnsi="Arial" w:cs="Arial"/>
        <w:sz w:val="16"/>
        <w:szCs w:val="16"/>
      </w:rPr>
      <w:t>Worksho</w:t>
    </w:r>
    <w:r>
      <w:rPr>
        <w:rFonts w:ascii="Arial" w:hAnsi="Arial" w:cs="Arial"/>
        <w:sz w:val="16"/>
        <w:szCs w:val="16"/>
      </w:rPr>
      <w:t>p</w:t>
    </w:r>
  </w:p>
  <w:p w14:paraId="2A21BB52" w14:textId="77777777" w:rsidR="0089360F" w:rsidRPr="006B4D91" w:rsidRDefault="0089360F"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B31BD" w14:textId="3689A2D8" w:rsidR="0089360F" w:rsidRDefault="0089360F"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i/>
        <w:sz w:val="16"/>
        <w:szCs w:val="16"/>
      </w:rPr>
      <w:t>Microsoft</w:t>
    </w:r>
    <w:r>
      <w:rPr>
        <w:rFonts w:ascii="Arial" w:hAnsi="Arial" w:cs="Arial"/>
        <w:sz w:val="16"/>
        <w:szCs w:val="16"/>
      </w:rPr>
      <w:t xml:space="preserve"> | Services</w:t>
    </w:r>
    <w:r>
      <w:rPr>
        <w:rFonts w:ascii="Arial" w:hAnsi="Arial" w:cs="Arial"/>
        <w:sz w:val="16"/>
        <w:szCs w:val="16"/>
      </w:rPr>
      <w:tab/>
      <w:t>© 2016 Microsoft Corporation</w:t>
    </w:r>
    <w:r>
      <w:rPr>
        <w:rFonts w:ascii="Arial" w:hAnsi="Arial" w:cs="Arial"/>
        <w:sz w:val="16"/>
        <w:szCs w:val="16"/>
      </w:rPr>
      <w:tab/>
      <w:t>ITOE Educate Workshop</w:t>
    </w:r>
  </w:p>
  <w:p w14:paraId="2FE009D6" w14:textId="77777777" w:rsidR="0089360F" w:rsidRPr="005F0B7D" w:rsidRDefault="0089360F"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8E7E6" w14:textId="77777777" w:rsidR="0089360F" w:rsidRDefault="0089360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E0869" w14:textId="77777777" w:rsidR="001D1A73" w:rsidRDefault="001D1A73">
      <w:r>
        <w:separator/>
      </w:r>
    </w:p>
    <w:p w14:paraId="76458972" w14:textId="77777777" w:rsidR="001D1A73" w:rsidRDefault="001D1A73"/>
  </w:footnote>
  <w:footnote w:type="continuationSeparator" w:id="0">
    <w:p w14:paraId="5380CD14" w14:textId="77777777" w:rsidR="001D1A73" w:rsidRDefault="001D1A73">
      <w:r>
        <w:continuationSeparator/>
      </w:r>
    </w:p>
    <w:p w14:paraId="0F48606B" w14:textId="77777777" w:rsidR="001D1A73" w:rsidRDefault="001D1A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FA781" w14:textId="77777777" w:rsidR="0089360F" w:rsidRDefault="0089360F">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5FB39" w14:textId="77777777" w:rsidR="0089360F" w:rsidRDefault="0089360F">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C5BB" w14:textId="77777777" w:rsidR="0089360F" w:rsidRDefault="0089360F">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9CE5" w14:textId="267AEB32" w:rsidR="0089360F" w:rsidRPr="006B4D91" w:rsidRDefault="001D1A73" w:rsidP="003D0F17">
    <w:pPr>
      <w:pStyle w:val="HeaderEvenPage"/>
    </w:pPr>
    <w:sdt>
      <w:sdtPr>
        <w:id w:val="54046640"/>
        <w:docPartObj>
          <w:docPartGallery w:val="Page Numbers (Top of Page)"/>
          <w:docPartUnique/>
        </w:docPartObj>
      </w:sdtPr>
      <w:sdtEndPr/>
      <w:sdtContent>
        <w:r w:rsidR="0089360F">
          <w:fldChar w:fldCharType="begin"/>
        </w:r>
        <w:r w:rsidR="0089360F">
          <w:instrText xml:space="preserve"> PAGE   \* MERGEFORMAT </w:instrText>
        </w:r>
        <w:r w:rsidR="0089360F">
          <w:fldChar w:fldCharType="separate"/>
        </w:r>
        <w:r w:rsidR="00D02ADA">
          <w:t>12</w:t>
        </w:r>
        <w:r w:rsidR="0089360F">
          <w:fldChar w:fldCharType="end"/>
        </w:r>
      </w:sdtContent>
    </w:sdt>
    <w:r w:rsidR="0089360F" w:rsidRPr="00B05A1A">
      <w:t xml:space="preserve"> </w:t>
    </w:r>
    <w:r w:rsidR="0089360F">
      <w:t xml:space="preserve"> </w:t>
    </w:r>
    <w:r w:rsidR="0089360F" w:rsidRPr="00625B8E">
      <w:t>Bu</w:t>
    </w:r>
    <w:r w:rsidR="0089360F">
      <w:t xml:space="preserve">siness Analytics with Power BI   </w:t>
    </w:r>
  </w:p>
  <w:p w14:paraId="1A74C2CD" w14:textId="77777777" w:rsidR="0089360F" w:rsidRDefault="0089360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69BAE" w14:textId="4190D264" w:rsidR="0089360F" w:rsidRPr="00780553" w:rsidRDefault="0089360F" w:rsidP="00DB0BD2">
    <w:pPr>
      <w:pStyle w:val="HeaderOddPage"/>
    </w:pPr>
    <w:r w:rsidRPr="00625B8E">
      <w:t>Bu</w:t>
    </w:r>
    <w:r>
      <w:t xml:space="preserve">siness Analytics with Power BI   </w:t>
    </w:r>
    <w:r>
      <w:fldChar w:fldCharType="begin"/>
    </w:r>
    <w:r>
      <w:instrText xml:space="preserve"> PAGE   \* MERGEFORMAT </w:instrText>
    </w:r>
    <w:r>
      <w:fldChar w:fldCharType="separate"/>
    </w:r>
    <w:r w:rsidR="00D02ADA">
      <w:t>13</w:t>
    </w:r>
    <w:r>
      <w:fldChar w:fldCharType="end"/>
    </w:r>
  </w:p>
  <w:p w14:paraId="438F1802" w14:textId="77777777" w:rsidR="0089360F" w:rsidRDefault="008936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656AB" w14:textId="77777777" w:rsidR="0089360F" w:rsidRDefault="0089360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303"/>
    <w:multiLevelType w:val="hybridMultilevel"/>
    <w:tmpl w:val="DC982BF2"/>
    <w:lvl w:ilvl="0" w:tplc="CB2274C4">
      <w:start w:val="1"/>
      <w:numFmt w:val="decimal"/>
      <w:pStyle w:val="Ln1"/>
      <w:lvlText w:val="%1."/>
      <w:lvlJc w:val="left"/>
      <w:pPr>
        <w:tabs>
          <w:tab w:val="num" w:pos="1080"/>
        </w:tabs>
        <w:ind w:left="1080" w:hanging="360"/>
      </w:pPr>
      <w:rPr>
        <w:rFonts w:hint="default"/>
      </w:rPr>
    </w:lvl>
    <w:lvl w:ilvl="1" w:tplc="58620F8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8C6054"/>
    <w:multiLevelType w:val="hybridMultilevel"/>
    <w:tmpl w:val="62DC0E9E"/>
    <w:lvl w:ilvl="0" w:tplc="433E067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46E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02D0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54A5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1482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7825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A8CC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2AC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698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224FEA"/>
    <w:multiLevelType w:val="hybridMultilevel"/>
    <w:tmpl w:val="73B68D6E"/>
    <w:lvl w:ilvl="0" w:tplc="38348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0668D"/>
    <w:multiLevelType w:val="hybridMultilevel"/>
    <w:tmpl w:val="BD169C6A"/>
    <w:lvl w:ilvl="0" w:tplc="9C9228E8">
      <w:start w:val="1"/>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AD537C"/>
    <w:multiLevelType w:val="hybridMultilevel"/>
    <w:tmpl w:val="62DC0E9E"/>
    <w:lvl w:ilvl="0" w:tplc="433E067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46E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02D0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54A5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1482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7825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A8CC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2AC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698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3840B1"/>
    <w:multiLevelType w:val="hybridMultilevel"/>
    <w:tmpl w:val="198212E8"/>
    <w:lvl w:ilvl="0" w:tplc="B2E21D0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6C02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22D3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9A6B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7A2E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1E034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AE3A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1A57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1CE9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DDD6BDF"/>
    <w:multiLevelType w:val="hybridMultilevel"/>
    <w:tmpl w:val="424024A2"/>
    <w:lvl w:ilvl="0" w:tplc="BDF0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4C49AD"/>
    <w:multiLevelType w:val="hybridMultilevel"/>
    <w:tmpl w:val="6C48A64C"/>
    <w:lvl w:ilvl="0" w:tplc="2E34DAD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9CCA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22F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3006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A631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065B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8AC15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262F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9EEC7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D93F0F"/>
    <w:multiLevelType w:val="hybridMultilevel"/>
    <w:tmpl w:val="AC6A1216"/>
    <w:lvl w:ilvl="0" w:tplc="1548F35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9864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6801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9E0E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2C417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F020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2A55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9A5C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726C8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8034278"/>
    <w:multiLevelType w:val="hybridMultilevel"/>
    <w:tmpl w:val="5686E47C"/>
    <w:lvl w:ilvl="0" w:tplc="F4E6A42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82A70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DC4A5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9EF90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52493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4A65C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82010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F6408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C0797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F586DDD"/>
    <w:multiLevelType w:val="hybridMultilevel"/>
    <w:tmpl w:val="31AAC422"/>
    <w:lvl w:ilvl="0" w:tplc="E038470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FAB1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8C352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644F7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5231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6EB17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3658B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FC647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E82C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1665B5F"/>
    <w:multiLevelType w:val="hybridMultilevel"/>
    <w:tmpl w:val="2F80BB26"/>
    <w:lvl w:ilvl="0" w:tplc="0F50EA5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A8326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5ED12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06A3A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52B69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72DB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B28F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DA88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A065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645362A"/>
    <w:multiLevelType w:val="hybridMultilevel"/>
    <w:tmpl w:val="6A8846D4"/>
    <w:lvl w:ilvl="0" w:tplc="C4B60AA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E292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62E6E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34C33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B477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4ACE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9CA44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9A40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7CB83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C8207D7"/>
    <w:multiLevelType w:val="hybridMultilevel"/>
    <w:tmpl w:val="C6064B5E"/>
    <w:lvl w:ilvl="0" w:tplc="B0924AC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280C8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EAD8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083C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6EE28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6C54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7A6F8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0005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9A9C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CCE62AC"/>
    <w:multiLevelType w:val="hybridMultilevel"/>
    <w:tmpl w:val="79D2080C"/>
    <w:lvl w:ilvl="0" w:tplc="FB04861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040A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52363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8238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1CC3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FE87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2CB2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B0C52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8078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3D46104"/>
    <w:multiLevelType w:val="hybridMultilevel"/>
    <w:tmpl w:val="2E34D080"/>
    <w:lvl w:ilvl="0" w:tplc="5AF2570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6CDE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DAC0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D6F2B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CEC8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D456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20A4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BEF4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6E96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AFD7F47"/>
    <w:multiLevelType w:val="hybridMultilevel"/>
    <w:tmpl w:val="290AE85E"/>
    <w:lvl w:ilvl="0" w:tplc="ECD44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8EB20C">
      <w:start w:val="1"/>
      <w:numFmt w:val="lowerLetter"/>
      <w:lvlText w:val="%2"/>
      <w:lvlJc w:val="left"/>
      <w:pPr>
        <w:ind w:left="1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860AB8">
      <w:start w:val="1"/>
      <w:numFmt w:val="lowerRoman"/>
      <w:lvlText w:val="%3"/>
      <w:lvlJc w:val="left"/>
      <w:pPr>
        <w:ind w:left="2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3A3A90">
      <w:start w:val="1"/>
      <w:numFmt w:val="decimal"/>
      <w:lvlText w:val="%4"/>
      <w:lvlJc w:val="left"/>
      <w:pPr>
        <w:ind w:left="2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361964">
      <w:start w:val="1"/>
      <w:numFmt w:val="lowerLetter"/>
      <w:lvlText w:val="%5"/>
      <w:lvlJc w:val="left"/>
      <w:pPr>
        <w:ind w:left="3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48A18C">
      <w:start w:val="1"/>
      <w:numFmt w:val="lowerRoman"/>
      <w:lvlText w:val="%6"/>
      <w:lvlJc w:val="left"/>
      <w:pPr>
        <w:ind w:left="4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CA4DA0">
      <w:start w:val="1"/>
      <w:numFmt w:val="decimal"/>
      <w:lvlText w:val="%7"/>
      <w:lvlJc w:val="left"/>
      <w:pPr>
        <w:ind w:left="4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FE46A6">
      <w:start w:val="1"/>
      <w:numFmt w:val="lowerLetter"/>
      <w:lvlText w:val="%8"/>
      <w:lvlJc w:val="left"/>
      <w:pPr>
        <w:ind w:left="5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1033D8">
      <w:start w:val="1"/>
      <w:numFmt w:val="lowerRoman"/>
      <w:lvlText w:val="%9"/>
      <w:lvlJc w:val="left"/>
      <w:pPr>
        <w:ind w:left="6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BAC3890"/>
    <w:multiLevelType w:val="hybridMultilevel"/>
    <w:tmpl w:val="538CABC4"/>
    <w:lvl w:ilvl="0" w:tplc="0F3482A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52A9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58A7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EA2E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122BA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AA9C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C74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3469D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9082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C215546"/>
    <w:multiLevelType w:val="hybridMultilevel"/>
    <w:tmpl w:val="AC6A1216"/>
    <w:lvl w:ilvl="0" w:tplc="1548F35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9864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6801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9E0E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2C417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F020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2A55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9A5C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726C8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1BA1C0F"/>
    <w:multiLevelType w:val="hybridMultilevel"/>
    <w:tmpl w:val="62DC0E9E"/>
    <w:lvl w:ilvl="0" w:tplc="433E067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46E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02D0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54A5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1482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7825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A8CC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2AC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698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9E3BA7"/>
    <w:multiLevelType w:val="hybridMultilevel"/>
    <w:tmpl w:val="5CE0746E"/>
    <w:lvl w:ilvl="0" w:tplc="FA6A7A10">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0" w15:restartNumberingAfterBreak="0">
    <w:nsid w:val="5ED37D62"/>
    <w:multiLevelType w:val="hybridMultilevel"/>
    <w:tmpl w:val="2E34D080"/>
    <w:lvl w:ilvl="0" w:tplc="5AF2570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6CDE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DAC0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D6F2B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CEC8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D456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20A4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BEF4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6E96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2" w15:restartNumberingAfterBreak="0">
    <w:nsid w:val="62C72D79"/>
    <w:multiLevelType w:val="hybridMultilevel"/>
    <w:tmpl w:val="5B74E8DC"/>
    <w:lvl w:ilvl="0" w:tplc="D74E646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D6F5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1058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48051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7E262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F64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4627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C8384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DCBE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3866355"/>
    <w:multiLevelType w:val="hybridMultilevel"/>
    <w:tmpl w:val="62DC0E9E"/>
    <w:lvl w:ilvl="0" w:tplc="433E067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46E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02D0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54A5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1482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7825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A8CC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2AC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698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4556B2D"/>
    <w:multiLevelType w:val="hybridMultilevel"/>
    <w:tmpl w:val="B4AA604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5" w15:restartNumberingAfterBreak="0">
    <w:nsid w:val="649B4931"/>
    <w:multiLevelType w:val="hybridMultilevel"/>
    <w:tmpl w:val="453432E0"/>
    <w:lvl w:ilvl="0" w:tplc="1E00442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06992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E6DF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4C32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9817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6E6E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CE46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7A29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86951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54720B7"/>
    <w:multiLevelType w:val="hybridMultilevel"/>
    <w:tmpl w:val="9E12C43E"/>
    <w:lvl w:ilvl="0" w:tplc="3916652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B6DF00">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089B34">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284FA0">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BC48B0">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747580">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9CF184">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2491B0">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920B3E">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62D069E"/>
    <w:multiLevelType w:val="hybridMultilevel"/>
    <w:tmpl w:val="3840697C"/>
    <w:lvl w:ilvl="0" w:tplc="44F03B7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802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62E8B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88E7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7E5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B8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20E3E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5251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A2776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691158"/>
    <w:multiLevelType w:val="hybridMultilevel"/>
    <w:tmpl w:val="19B81EA8"/>
    <w:lvl w:ilvl="0" w:tplc="8086303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CC99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78FC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D442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D68D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9A55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CAD03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0E80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1E92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6422648"/>
    <w:multiLevelType w:val="hybridMultilevel"/>
    <w:tmpl w:val="2E34D080"/>
    <w:lvl w:ilvl="0" w:tplc="5AF2570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6CDE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DAC0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D6F2B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CEC8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D456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20A4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BEF4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6E96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9061BB0"/>
    <w:multiLevelType w:val="hybridMultilevel"/>
    <w:tmpl w:val="C370470C"/>
    <w:lvl w:ilvl="0" w:tplc="FED25DB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B06ED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DA35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882B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0E58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3236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BE5B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7C4F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225CF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9767004"/>
    <w:multiLevelType w:val="hybridMultilevel"/>
    <w:tmpl w:val="9F46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24281"/>
    <w:multiLevelType w:val="hybridMultilevel"/>
    <w:tmpl w:val="57C81552"/>
    <w:lvl w:ilvl="0" w:tplc="56D82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F8B5B61"/>
    <w:multiLevelType w:val="hybridMultilevel"/>
    <w:tmpl w:val="A70052BC"/>
    <w:lvl w:ilvl="0" w:tplc="52B2E82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F2A9C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0AD6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285F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54B8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DA18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B27D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14CF7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4228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1"/>
  </w:num>
  <w:num w:numId="2">
    <w:abstractNumId w:val="31"/>
  </w:num>
  <w:num w:numId="3">
    <w:abstractNumId w:val="9"/>
  </w:num>
  <w:num w:numId="4">
    <w:abstractNumId w:val="26"/>
  </w:num>
  <w:num w:numId="5">
    <w:abstractNumId w:val="15"/>
  </w:num>
  <w:num w:numId="6">
    <w:abstractNumId w:val="29"/>
  </w:num>
  <w:num w:numId="7">
    <w:abstractNumId w:val="11"/>
  </w:num>
  <w:num w:numId="8">
    <w:abstractNumId w:val="8"/>
  </w:num>
  <w:num w:numId="9">
    <w:abstractNumId w:val="20"/>
  </w:num>
  <w:num w:numId="10">
    <w:abstractNumId w:val="43"/>
  </w:num>
  <w:num w:numId="11">
    <w:abstractNumId w:val="6"/>
  </w:num>
  <w:num w:numId="12">
    <w:abstractNumId w:val="28"/>
  </w:num>
  <w:num w:numId="13">
    <w:abstractNumId w:val="0"/>
  </w:num>
  <w:num w:numId="14">
    <w:abstractNumId w:val="34"/>
  </w:num>
  <w:num w:numId="15">
    <w:abstractNumId w:val="27"/>
  </w:num>
  <w:num w:numId="16">
    <w:abstractNumId w:val="22"/>
  </w:num>
  <w:num w:numId="17">
    <w:abstractNumId w:val="16"/>
  </w:num>
  <w:num w:numId="18">
    <w:abstractNumId w:val="14"/>
  </w:num>
  <w:num w:numId="19">
    <w:abstractNumId w:val="24"/>
  </w:num>
  <w:num w:numId="20">
    <w:abstractNumId w:val="18"/>
  </w:num>
  <w:num w:numId="21">
    <w:abstractNumId w:val="36"/>
  </w:num>
  <w:num w:numId="22">
    <w:abstractNumId w:val="23"/>
  </w:num>
  <w:num w:numId="23">
    <w:abstractNumId w:val="5"/>
  </w:num>
  <w:num w:numId="24">
    <w:abstractNumId w:val="40"/>
  </w:num>
  <w:num w:numId="25">
    <w:abstractNumId w:val="32"/>
  </w:num>
  <w:num w:numId="26">
    <w:abstractNumId w:val="35"/>
  </w:num>
  <w:num w:numId="27">
    <w:abstractNumId w:val="17"/>
  </w:num>
  <w:num w:numId="28">
    <w:abstractNumId w:val="41"/>
  </w:num>
  <w:num w:numId="29">
    <w:abstractNumId w:val="2"/>
  </w:num>
  <w:num w:numId="30">
    <w:abstractNumId w:val="7"/>
  </w:num>
  <w:num w:numId="31">
    <w:abstractNumId w:val="3"/>
  </w:num>
  <w:num w:numId="32">
    <w:abstractNumId w:val="42"/>
  </w:num>
  <w:num w:numId="33">
    <w:abstractNumId w:val="38"/>
  </w:num>
  <w:num w:numId="34">
    <w:abstractNumId w:val="37"/>
  </w:num>
  <w:num w:numId="35">
    <w:abstractNumId w:val="44"/>
  </w:num>
  <w:num w:numId="36">
    <w:abstractNumId w:val="13"/>
  </w:num>
  <w:num w:numId="37">
    <w:abstractNumId w:val="19"/>
  </w:num>
  <w:num w:numId="38">
    <w:abstractNumId w:val="12"/>
  </w:num>
  <w:num w:numId="39">
    <w:abstractNumId w:val="10"/>
  </w:num>
  <w:num w:numId="40">
    <w:abstractNumId w:val="25"/>
  </w:num>
  <w:num w:numId="41">
    <w:abstractNumId w:val="30"/>
  </w:num>
  <w:num w:numId="42">
    <w:abstractNumId w:val="39"/>
  </w:num>
  <w:num w:numId="43">
    <w:abstractNumId w:val="1"/>
  </w:num>
  <w:num w:numId="44">
    <w:abstractNumId w:val="4"/>
  </w:num>
  <w:num w:numId="45">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pt-BR" w:vendorID="64" w:dllVersion="0" w:nlCheck="1" w:checkStyle="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1NDYyMzSyMLcwtTRR0lEKTi0uzszPAykwrAUANT1nTywAAAA="/>
  </w:docVars>
  <w:rsids>
    <w:rsidRoot w:val="007C0C7D"/>
    <w:rsid w:val="00000580"/>
    <w:rsid w:val="00000768"/>
    <w:rsid w:val="00001AB7"/>
    <w:rsid w:val="000033E5"/>
    <w:rsid w:val="000049E7"/>
    <w:rsid w:val="00005501"/>
    <w:rsid w:val="0000611D"/>
    <w:rsid w:val="00006217"/>
    <w:rsid w:val="00006983"/>
    <w:rsid w:val="00007A39"/>
    <w:rsid w:val="0001013F"/>
    <w:rsid w:val="00011772"/>
    <w:rsid w:val="0001234F"/>
    <w:rsid w:val="00013BBA"/>
    <w:rsid w:val="00014C41"/>
    <w:rsid w:val="00016C08"/>
    <w:rsid w:val="00020718"/>
    <w:rsid w:val="00021048"/>
    <w:rsid w:val="00022069"/>
    <w:rsid w:val="0002575E"/>
    <w:rsid w:val="0002726B"/>
    <w:rsid w:val="00027CB6"/>
    <w:rsid w:val="00032AC3"/>
    <w:rsid w:val="00033793"/>
    <w:rsid w:val="0003755A"/>
    <w:rsid w:val="00040708"/>
    <w:rsid w:val="0004167A"/>
    <w:rsid w:val="000438F9"/>
    <w:rsid w:val="00046C79"/>
    <w:rsid w:val="000475F7"/>
    <w:rsid w:val="000507FF"/>
    <w:rsid w:val="00054449"/>
    <w:rsid w:val="0005535E"/>
    <w:rsid w:val="0005642E"/>
    <w:rsid w:val="0005676F"/>
    <w:rsid w:val="00056844"/>
    <w:rsid w:val="00060130"/>
    <w:rsid w:val="0006042E"/>
    <w:rsid w:val="00063116"/>
    <w:rsid w:val="00064960"/>
    <w:rsid w:val="00065C28"/>
    <w:rsid w:val="000723DA"/>
    <w:rsid w:val="00072A4B"/>
    <w:rsid w:val="00072FEB"/>
    <w:rsid w:val="00073BA1"/>
    <w:rsid w:val="00075BF0"/>
    <w:rsid w:val="00075F32"/>
    <w:rsid w:val="0007691F"/>
    <w:rsid w:val="00077381"/>
    <w:rsid w:val="00080E1C"/>
    <w:rsid w:val="00081B71"/>
    <w:rsid w:val="000848F4"/>
    <w:rsid w:val="00085690"/>
    <w:rsid w:val="00085E42"/>
    <w:rsid w:val="000864F6"/>
    <w:rsid w:val="000906C1"/>
    <w:rsid w:val="00092C66"/>
    <w:rsid w:val="0009318D"/>
    <w:rsid w:val="000939FB"/>
    <w:rsid w:val="00094321"/>
    <w:rsid w:val="000948A3"/>
    <w:rsid w:val="00096CB3"/>
    <w:rsid w:val="000A12F7"/>
    <w:rsid w:val="000A233E"/>
    <w:rsid w:val="000A2BA9"/>
    <w:rsid w:val="000A2FC7"/>
    <w:rsid w:val="000A36EB"/>
    <w:rsid w:val="000A4588"/>
    <w:rsid w:val="000A6C32"/>
    <w:rsid w:val="000B089E"/>
    <w:rsid w:val="000B1A6F"/>
    <w:rsid w:val="000B59B5"/>
    <w:rsid w:val="000B5EBC"/>
    <w:rsid w:val="000B674A"/>
    <w:rsid w:val="000B6C88"/>
    <w:rsid w:val="000C04CA"/>
    <w:rsid w:val="000C052B"/>
    <w:rsid w:val="000C0638"/>
    <w:rsid w:val="000C158B"/>
    <w:rsid w:val="000C2EAA"/>
    <w:rsid w:val="000C54CA"/>
    <w:rsid w:val="000C6DC9"/>
    <w:rsid w:val="000D007A"/>
    <w:rsid w:val="000D1972"/>
    <w:rsid w:val="000D3763"/>
    <w:rsid w:val="000D6E9D"/>
    <w:rsid w:val="000E0778"/>
    <w:rsid w:val="000E0BA1"/>
    <w:rsid w:val="000E1C33"/>
    <w:rsid w:val="000E3854"/>
    <w:rsid w:val="000E3BE9"/>
    <w:rsid w:val="000E3D64"/>
    <w:rsid w:val="000E4A44"/>
    <w:rsid w:val="000E5C89"/>
    <w:rsid w:val="000E730E"/>
    <w:rsid w:val="000E753E"/>
    <w:rsid w:val="000F09B0"/>
    <w:rsid w:val="000F0EBE"/>
    <w:rsid w:val="000F1F31"/>
    <w:rsid w:val="000F2A67"/>
    <w:rsid w:val="000F4A4C"/>
    <w:rsid w:val="00101D20"/>
    <w:rsid w:val="0010417C"/>
    <w:rsid w:val="00104ED3"/>
    <w:rsid w:val="001054CF"/>
    <w:rsid w:val="001069F0"/>
    <w:rsid w:val="00111363"/>
    <w:rsid w:val="00111C3D"/>
    <w:rsid w:val="00111DEF"/>
    <w:rsid w:val="00111EF7"/>
    <w:rsid w:val="0011388A"/>
    <w:rsid w:val="00113F71"/>
    <w:rsid w:val="0011452B"/>
    <w:rsid w:val="00114FBD"/>
    <w:rsid w:val="0011523B"/>
    <w:rsid w:val="0011580B"/>
    <w:rsid w:val="001160AD"/>
    <w:rsid w:val="00117894"/>
    <w:rsid w:val="00117C80"/>
    <w:rsid w:val="0012132C"/>
    <w:rsid w:val="001238AA"/>
    <w:rsid w:val="00123D9E"/>
    <w:rsid w:val="00125ADF"/>
    <w:rsid w:val="00127250"/>
    <w:rsid w:val="00127E4F"/>
    <w:rsid w:val="00132059"/>
    <w:rsid w:val="00136AEE"/>
    <w:rsid w:val="00136E00"/>
    <w:rsid w:val="001377BF"/>
    <w:rsid w:val="00141DB9"/>
    <w:rsid w:val="001424ED"/>
    <w:rsid w:val="00145BC8"/>
    <w:rsid w:val="00145C5F"/>
    <w:rsid w:val="001464C8"/>
    <w:rsid w:val="001553B4"/>
    <w:rsid w:val="00155644"/>
    <w:rsid w:val="0016093F"/>
    <w:rsid w:val="00160C50"/>
    <w:rsid w:val="00160DE4"/>
    <w:rsid w:val="00161C37"/>
    <w:rsid w:val="001626A5"/>
    <w:rsid w:val="0016346C"/>
    <w:rsid w:val="00165F22"/>
    <w:rsid w:val="00166466"/>
    <w:rsid w:val="001666A9"/>
    <w:rsid w:val="00166F74"/>
    <w:rsid w:val="00170495"/>
    <w:rsid w:val="00172263"/>
    <w:rsid w:val="001725C4"/>
    <w:rsid w:val="001730E5"/>
    <w:rsid w:val="00181787"/>
    <w:rsid w:val="00183237"/>
    <w:rsid w:val="00184CD6"/>
    <w:rsid w:val="00184EE9"/>
    <w:rsid w:val="001869B9"/>
    <w:rsid w:val="00186D95"/>
    <w:rsid w:val="00186EE2"/>
    <w:rsid w:val="00192863"/>
    <w:rsid w:val="0019393D"/>
    <w:rsid w:val="0019482C"/>
    <w:rsid w:val="0019491A"/>
    <w:rsid w:val="001A11C8"/>
    <w:rsid w:val="001B221D"/>
    <w:rsid w:val="001B27F8"/>
    <w:rsid w:val="001B36FE"/>
    <w:rsid w:val="001C0A2B"/>
    <w:rsid w:val="001C1121"/>
    <w:rsid w:val="001C1840"/>
    <w:rsid w:val="001C4EC5"/>
    <w:rsid w:val="001D0941"/>
    <w:rsid w:val="001D1A73"/>
    <w:rsid w:val="001D2476"/>
    <w:rsid w:val="001D2F06"/>
    <w:rsid w:val="001D586A"/>
    <w:rsid w:val="001D66DE"/>
    <w:rsid w:val="001D7BF0"/>
    <w:rsid w:val="001E35E4"/>
    <w:rsid w:val="001E38F7"/>
    <w:rsid w:val="001E3DF1"/>
    <w:rsid w:val="001E74E2"/>
    <w:rsid w:val="001F0895"/>
    <w:rsid w:val="001F1FBA"/>
    <w:rsid w:val="001F34B1"/>
    <w:rsid w:val="001F45DD"/>
    <w:rsid w:val="001F47DF"/>
    <w:rsid w:val="00203E01"/>
    <w:rsid w:val="002041F2"/>
    <w:rsid w:val="002044EB"/>
    <w:rsid w:val="002049D3"/>
    <w:rsid w:val="0020601E"/>
    <w:rsid w:val="002063DC"/>
    <w:rsid w:val="00212A83"/>
    <w:rsid w:val="00213932"/>
    <w:rsid w:val="0021554D"/>
    <w:rsid w:val="00215B86"/>
    <w:rsid w:val="002164F5"/>
    <w:rsid w:val="00216596"/>
    <w:rsid w:val="00222513"/>
    <w:rsid w:val="002266E6"/>
    <w:rsid w:val="00226DC9"/>
    <w:rsid w:val="00227693"/>
    <w:rsid w:val="00230287"/>
    <w:rsid w:val="00232BC5"/>
    <w:rsid w:val="00233AAB"/>
    <w:rsid w:val="00233D88"/>
    <w:rsid w:val="0023417A"/>
    <w:rsid w:val="00234BED"/>
    <w:rsid w:val="00235871"/>
    <w:rsid w:val="0024057A"/>
    <w:rsid w:val="00242FD7"/>
    <w:rsid w:val="00247242"/>
    <w:rsid w:val="00251940"/>
    <w:rsid w:val="00253541"/>
    <w:rsid w:val="002563A6"/>
    <w:rsid w:val="0026059E"/>
    <w:rsid w:val="00261E94"/>
    <w:rsid w:val="00264E4D"/>
    <w:rsid w:val="0026701B"/>
    <w:rsid w:val="00272BFA"/>
    <w:rsid w:val="00272E23"/>
    <w:rsid w:val="00273D29"/>
    <w:rsid w:val="00276429"/>
    <w:rsid w:val="0028238A"/>
    <w:rsid w:val="00284C91"/>
    <w:rsid w:val="0028563B"/>
    <w:rsid w:val="00286772"/>
    <w:rsid w:val="00286C48"/>
    <w:rsid w:val="00290D6E"/>
    <w:rsid w:val="00292FE4"/>
    <w:rsid w:val="00293E1B"/>
    <w:rsid w:val="00294698"/>
    <w:rsid w:val="002969BF"/>
    <w:rsid w:val="002A25EF"/>
    <w:rsid w:val="002A2B02"/>
    <w:rsid w:val="002A2BFD"/>
    <w:rsid w:val="002A3359"/>
    <w:rsid w:val="002A45BE"/>
    <w:rsid w:val="002A5C9A"/>
    <w:rsid w:val="002A60B4"/>
    <w:rsid w:val="002A6140"/>
    <w:rsid w:val="002A6147"/>
    <w:rsid w:val="002A77FF"/>
    <w:rsid w:val="002A78F1"/>
    <w:rsid w:val="002A7F57"/>
    <w:rsid w:val="002B34C7"/>
    <w:rsid w:val="002B4D09"/>
    <w:rsid w:val="002B6D81"/>
    <w:rsid w:val="002B7059"/>
    <w:rsid w:val="002C264A"/>
    <w:rsid w:val="002C43A4"/>
    <w:rsid w:val="002D1577"/>
    <w:rsid w:val="002D1BBE"/>
    <w:rsid w:val="002D22AC"/>
    <w:rsid w:val="002D25CF"/>
    <w:rsid w:val="002D30CD"/>
    <w:rsid w:val="002D3E5E"/>
    <w:rsid w:val="002D73F2"/>
    <w:rsid w:val="002D784E"/>
    <w:rsid w:val="002E2D19"/>
    <w:rsid w:val="002E3B8D"/>
    <w:rsid w:val="002E45FE"/>
    <w:rsid w:val="002F0C47"/>
    <w:rsid w:val="002F1815"/>
    <w:rsid w:val="002F2498"/>
    <w:rsid w:val="002F420C"/>
    <w:rsid w:val="002F5608"/>
    <w:rsid w:val="002F593E"/>
    <w:rsid w:val="002F5A0D"/>
    <w:rsid w:val="002F6EDA"/>
    <w:rsid w:val="002F712B"/>
    <w:rsid w:val="002F79CB"/>
    <w:rsid w:val="00300F13"/>
    <w:rsid w:val="00304ED2"/>
    <w:rsid w:val="00305589"/>
    <w:rsid w:val="0030671F"/>
    <w:rsid w:val="00306CAE"/>
    <w:rsid w:val="003128D3"/>
    <w:rsid w:val="00314640"/>
    <w:rsid w:val="00314A71"/>
    <w:rsid w:val="00314F44"/>
    <w:rsid w:val="003150B2"/>
    <w:rsid w:val="0031599B"/>
    <w:rsid w:val="00316CA2"/>
    <w:rsid w:val="00321A9C"/>
    <w:rsid w:val="003250F2"/>
    <w:rsid w:val="00325294"/>
    <w:rsid w:val="003318D7"/>
    <w:rsid w:val="00336801"/>
    <w:rsid w:val="0034000E"/>
    <w:rsid w:val="00342776"/>
    <w:rsid w:val="0034587C"/>
    <w:rsid w:val="003473C7"/>
    <w:rsid w:val="003479F3"/>
    <w:rsid w:val="003525D3"/>
    <w:rsid w:val="00353572"/>
    <w:rsid w:val="00353A58"/>
    <w:rsid w:val="003579DB"/>
    <w:rsid w:val="00361C8D"/>
    <w:rsid w:val="00363302"/>
    <w:rsid w:val="003635E0"/>
    <w:rsid w:val="00364024"/>
    <w:rsid w:val="00367379"/>
    <w:rsid w:val="003718FF"/>
    <w:rsid w:val="00372F05"/>
    <w:rsid w:val="00373021"/>
    <w:rsid w:val="003769DE"/>
    <w:rsid w:val="0037706E"/>
    <w:rsid w:val="003801D8"/>
    <w:rsid w:val="00380D83"/>
    <w:rsid w:val="00382708"/>
    <w:rsid w:val="00383016"/>
    <w:rsid w:val="00384653"/>
    <w:rsid w:val="00384855"/>
    <w:rsid w:val="003849F8"/>
    <w:rsid w:val="00385A81"/>
    <w:rsid w:val="00385FE6"/>
    <w:rsid w:val="00395AC8"/>
    <w:rsid w:val="003975D7"/>
    <w:rsid w:val="003978E8"/>
    <w:rsid w:val="003A0CBA"/>
    <w:rsid w:val="003A3916"/>
    <w:rsid w:val="003A77D9"/>
    <w:rsid w:val="003A7D51"/>
    <w:rsid w:val="003A7EA1"/>
    <w:rsid w:val="003A7EFD"/>
    <w:rsid w:val="003B1035"/>
    <w:rsid w:val="003B117C"/>
    <w:rsid w:val="003B14FD"/>
    <w:rsid w:val="003B1BC9"/>
    <w:rsid w:val="003B2B2C"/>
    <w:rsid w:val="003B45A3"/>
    <w:rsid w:val="003B48CF"/>
    <w:rsid w:val="003B6351"/>
    <w:rsid w:val="003B7497"/>
    <w:rsid w:val="003C21E3"/>
    <w:rsid w:val="003C475B"/>
    <w:rsid w:val="003C4A3C"/>
    <w:rsid w:val="003C684E"/>
    <w:rsid w:val="003C74AA"/>
    <w:rsid w:val="003D0EA8"/>
    <w:rsid w:val="003D0F17"/>
    <w:rsid w:val="003D3CB0"/>
    <w:rsid w:val="003D4353"/>
    <w:rsid w:val="003E2FD3"/>
    <w:rsid w:val="003E32F1"/>
    <w:rsid w:val="003E5DD1"/>
    <w:rsid w:val="003F0690"/>
    <w:rsid w:val="003F29E6"/>
    <w:rsid w:val="003F2ED4"/>
    <w:rsid w:val="003F344A"/>
    <w:rsid w:val="003F4112"/>
    <w:rsid w:val="003F4947"/>
    <w:rsid w:val="003F507D"/>
    <w:rsid w:val="003F5182"/>
    <w:rsid w:val="00403842"/>
    <w:rsid w:val="004038B9"/>
    <w:rsid w:val="004075E7"/>
    <w:rsid w:val="00407E4A"/>
    <w:rsid w:val="00411A81"/>
    <w:rsid w:val="00411FF6"/>
    <w:rsid w:val="004120CF"/>
    <w:rsid w:val="004145E8"/>
    <w:rsid w:val="00414F87"/>
    <w:rsid w:val="0041509D"/>
    <w:rsid w:val="00415717"/>
    <w:rsid w:val="00416754"/>
    <w:rsid w:val="00422FCA"/>
    <w:rsid w:val="00423912"/>
    <w:rsid w:val="00423FE7"/>
    <w:rsid w:val="0042617A"/>
    <w:rsid w:val="0042669A"/>
    <w:rsid w:val="0042701C"/>
    <w:rsid w:val="0043008E"/>
    <w:rsid w:val="00432EE0"/>
    <w:rsid w:val="00433799"/>
    <w:rsid w:val="00434881"/>
    <w:rsid w:val="00441A75"/>
    <w:rsid w:val="0044437B"/>
    <w:rsid w:val="00446C9E"/>
    <w:rsid w:val="00452756"/>
    <w:rsid w:val="00455A11"/>
    <w:rsid w:val="004567EC"/>
    <w:rsid w:val="00457757"/>
    <w:rsid w:val="004619F9"/>
    <w:rsid w:val="004656B9"/>
    <w:rsid w:val="004656F9"/>
    <w:rsid w:val="004668E9"/>
    <w:rsid w:val="00466BB1"/>
    <w:rsid w:val="0047109E"/>
    <w:rsid w:val="004757EA"/>
    <w:rsid w:val="004776BD"/>
    <w:rsid w:val="00485357"/>
    <w:rsid w:val="00486289"/>
    <w:rsid w:val="004866B2"/>
    <w:rsid w:val="00490DF9"/>
    <w:rsid w:val="004938F8"/>
    <w:rsid w:val="00494458"/>
    <w:rsid w:val="00494737"/>
    <w:rsid w:val="004949FB"/>
    <w:rsid w:val="00494E8B"/>
    <w:rsid w:val="00495648"/>
    <w:rsid w:val="004A2A8D"/>
    <w:rsid w:val="004A3C2F"/>
    <w:rsid w:val="004A3E41"/>
    <w:rsid w:val="004A3E9E"/>
    <w:rsid w:val="004A4A2D"/>
    <w:rsid w:val="004A6690"/>
    <w:rsid w:val="004A70BC"/>
    <w:rsid w:val="004A7140"/>
    <w:rsid w:val="004A73F9"/>
    <w:rsid w:val="004A74BF"/>
    <w:rsid w:val="004A77E6"/>
    <w:rsid w:val="004B1BDD"/>
    <w:rsid w:val="004B20A4"/>
    <w:rsid w:val="004B2E06"/>
    <w:rsid w:val="004B40CA"/>
    <w:rsid w:val="004B46AE"/>
    <w:rsid w:val="004B67FC"/>
    <w:rsid w:val="004B6A2E"/>
    <w:rsid w:val="004C013A"/>
    <w:rsid w:val="004C1A4C"/>
    <w:rsid w:val="004C290F"/>
    <w:rsid w:val="004C2DB7"/>
    <w:rsid w:val="004C313A"/>
    <w:rsid w:val="004C3396"/>
    <w:rsid w:val="004C569C"/>
    <w:rsid w:val="004C6316"/>
    <w:rsid w:val="004C7B15"/>
    <w:rsid w:val="004C7D6A"/>
    <w:rsid w:val="004D3B16"/>
    <w:rsid w:val="004D5F64"/>
    <w:rsid w:val="004D6356"/>
    <w:rsid w:val="004D6ADC"/>
    <w:rsid w:val="004E0854"/>
    <w:rsid w:val="004E0F9E"/>
    <w:rsid w:val="004E148D"/>
    <w:rsid w:val="004E2B92"/>
    <w:rsid w:val="004E4BB2"/>
    <w:rsid w:val="004E7287"/>
    <w:rsid w:val="004E743C"/>
    <w:rsid w:val="004F2FE7"/>
    <w:rsid w:val="004F40B6"/>
    <w:rsid w:val="004F4577"/>
    <w:rsid w:val="004F4C24"/>
    <w:rsid w:val="004F5C91"/>
    <w:rsid w:val="00502036"/>
    <w:rsid w:val="00512ACC"/>
    <w:rsid w:val="005137A9"/>
    <w:rsid w:val="00513D72"/>
    <w:rsid w:val="00515D4D"/>
    <w:rsid w:val="005168C3"/>
    <w:rsid w:val="00520737"/>
    <w:rsid w:val="00520C8F"/>
    <w:rsid w:val="00521866"/>
    <w:rsid w:val="0052398E"/>
    <w:rsid w:val="00523EC8"/>
    <w:rsid w:val="0052415B"/>
    <w:rsid w:val="0052650C"/>
    <w:rsid w:val="00530550"/>
    <w:rsid w:val="0053253F"/>
    <w:rsid w:val="005374EE"/>
    <w:rsid w:val="00540813"/>
    <w:rsid w:val="00541021"/>
    <w:rsid w:val="00542C5D"/>
    <w:rsid w:val="00545888"/>
    <w:rsid w:val="005521AE"/>
    <w:rsid w:val="0055293A"/>
    <w:rsid w:val="00552DFA"/>
    <w:rsid w:val="00556342"/>
    <w:rsid w:val="005649AA"/>
    <w:rsid w:val="00564BC7"/>
    <w:rsid w:val="005657AA"/>
    <w:rsid w:val="00565A45"/>
    <w:rsid w:val="005715B9"/>
    <w:rsid w:val="00572581"/>
    <w:rsid w:val="00572AE6"/>
    <w:rsid w:val="005733BF"/>
    <w:rsid w:val="00573C5C"/>
    <w:rsid w:val="0057449B"/>
    <w:rsid w:val="005779B5"/>
    <w:rsid w:val="00580C9F"/>
    <w:rsid w:val="00583217"/>
    <w:rsid w:val="0058456E"/>
    <w:rsid w:val="00584C50"/>
    <w:rsid w:val="00590653"/>
    <w:rsid w:val="00594FC6"/>
    <w:rsid w:val="005966A6"/>
    <w:rsid w:val="00597834"/>
    <w:rsid w:val="005A3BD6"/>
    <w:rsid w:val="005A4D16"/>
    <w:rsid w:val="005A5040"/>
    <w:rsid w:val="005A51BB"/>
    <w:rsid w:val="005A5DF1"/>
    <w:rsid w:val="005B1189"/>
    <w:rsid w:val="005B1EA1"/>
    <w:rsid w:val="005B2DE5"/>
    <w:rsid w:val="005B3606"/>
    <w:rsid w:val="005B50DC"/>
    <w:rsid w:val="005B5577"/>
    <w:rsid w:val="005B5EBA"/>
    <w:rsid w:val="005B716D"/>
    <w:rsid w:val="005C1BC2"/>
    <w:rsid w:val="005C422E"/>
    <w:rsid w:val="005C68AF"/>
    <w:rsid w:val="005C6CA9"/>
    <w:rsid w:val="005D2027"/>
    <w:rsid w:val="005D5CAC"/>
    <w:rsid w:val="005D7BD9"/>
    <w:rsid w:val="005E0E52"/>
    <w:rsid w:val="005E1FB1"/>
    <w:rsid w:val="005E3621"/>
    <w:rsid w:val="005E39E0"/>
    <w:rsid w:val="005E3D84"/>
    <w:rsid w:val="005E40C3"/>
    <w:rsid w:val="005E7D09"/>
    <w:rsid w:val="005F0A1D"/>
    <w:rsid w:val="005F27F4"/>
    <w:rsid w:val="005F448F"/>
    <w:rsid w:val="005F5683"/>
    <w:rsid w:val="005F613B"/>
    <w:rsid w:val="005F6290"/>
    <w:rsid w:val="005F7272"/>
    <w:rsid w:val="00601CFA"/>
    <w:rsid w:val="00601E3D"/>
    <w:rsid w:val="006034DB"/>
    <w:rsid w:val="006045FB"/>
    <w:rsid w:val="00605D50"/>
    <w:rsid w:val="00610DA0"/>
    <w:rsid w:val="00614D18"/>
    <w:rsid w:val="00615F5E"/>
    <w:rsid w:val="00617520"/>
    <w:rsid w:val="006217FB"/>
    <w:rsid w:val="00622B3D"/>
    <w:rsid w:val="00625B8E"/>
    <w:rsid w:val="00626025"/>
    <w:rsid w:val="00626AD5"/>
    <w:rsid w:val="00630064"/>
    <w:rsid w:val="00631060"/>
    <w:rsid w:val="00634DE0"/>
    <w:rsid w:val="00634E14"/>
    <w:rsid w:val="00635E2B"/>
    <w:rsid w:val="006371CF"/>
    <w:rsid w:val="006377A7"/>
    <w:rsid w:val="006432AE"/>
    <w:rsid w:val="00643F64"/>
    <w:rsid w:val="006443E4"/>
    <w:rsid w:val="006459EE"/>
    <w:rsid w:val="006470B4"/>
    <w:rsid w:val="00647F80"/>
    <w:rsid w:val="00650512"/>
    <w:rsid w:val="0065664B"/>
    <w:rsid w:val="006601AA"/>
    <w:rsid w:val="006604E4"/>
    <w:rsid w:val="00660ED8"/>
    <w:rsid w:val="00663EA9"/>
    <w:rsid w:val="00672E35"/>
    <w:rsid w:val="006744CA"/>
    <w:rsid w:val="0067485D"/>
    <w:rsid w:val="00680871"/>
    <w:rsid w:val="006840DD"/>
    <w:rsid w:val="0068710A"/>
    <w:rsid w:val="0069007F"/>
    <w:rsid w:val="00693AAC"/>
    <w:rsid w:val="006940A2"/>
    <w:rsid w:val="006945DF"/>
    <w:rsid w:val="00694E97"/>
    <w:rsid w:val="006A088C"/>
    <w:rsid w:val="006A2614"/>
    <w:rsid w:val="006A3C05"/>
    <w:rsid w:val="006A3C28"/>
    <w:rsid w:val="006A57F8"/>
    <w:rsid w:val="006A5ED7"/>
    <w:rsid w:val="006A5EF4"/>
    <w:rsid w:val="006A7233"/>
    <w:rsid w:val="006B0349"/>
    <w:rsid w:val="006B0739"/>
    <w:rsid w:val="006B106A"/>
    <w:rsid w:val="006B72F5"/>
    <w:rsid w:val="006C108A"/>
    <w:rsid w:val="006C12DD"/>
    <w:rsid w:val="006C151C"/>
    <w:rsid w:val="006C3406"/>
    <w:rsid w:val="006C58AE"/>
    <w:rsid w:val="006D149A"/>
    <w:rsid w:val="006D2F51"/>
    <w:rsid w:val="006D453C"/>
    <w:rsid w:val="006D4DBB"/>
    <w:rsid w:val="006D56A8"/>
    <w:rsid w:val="006D5CB3"/>
    <w:rsid w:val="006E0801"/>
    <w:rsid w:val="006E27B4"/>
    <w:rsid w:val="006E5000"/>
    <w:rsid w:val="006E515D"/>
    <w:rsid w:val="006E6CD7"/>
    <w:rsid w:val="006E6F63"/>
    <w:rsid w:val="006F06AD"/>
    <w:rsid w:val="006F0EB4"/>
    <w:rsid w:val="006F1298"/>
    <w:rsid w:val="006F2EB4"/>
    <w:rsid w:val="006F5117"/>
    <w:rsid w:val="006F5AD8"/>
    <w:rsid w:val="006F76FA"/>
    <w:rsid w:val="00700EA6"/>
    <w:rsid w:val="00700F74"/>
    <w:rsid w:val="00702013"/>
    <w:rsid w:val="00703B0B"/>
    <w:rsid w:val="00705CFF"/>
    <w:rsid w:val="00705F0C"/>
    <w:rsid w:val="00707B2E"/>
    <w:rsid w:val="007115E4"/>
    <w:rsid w:val="00711C14"/>
    <w:rsid w:val="00712FED"/>
    <w:rsid w:val="007148AD"/>
    <w:rsid w:val="007153DA"/>
    <w:rsid w:val="00716853"/>
    <w:rsid w:val="00716FC6"/>
    <w:rsid w:val="00720FC9"/>
    <w:rsid w:val="007235B2"/>
    <w:rsid w:val="0072650B"/>
    <w:rsid w:val="0072758E"/>
    <w:rsid w:val="00730A6B"/>
    <w:rsid w:val="00731D80"/>
    <w:rsid w:val="00736159"/>
    <w:rsid w:val="00736A3D"/>
    <w:rsid w:val="00743365"/>
    <w:rsid w:val="00744161"/>
    <w:rsid w:val="007468DD"/>
    <w:rsid w:val="00747CBC"/>
    <w:rsid w:val="007518AE"/>
    <w:rsid w:val="00752964"/>
    <w:rsid w:val="00754CA1"/>
    <w:rsid w:val="007556D3"/>
    <w:rsid w:val="00760610"/>
    <w:rsid w:val="00762487"/>
    <w:rsid w:val="00762536"/>
    <w:rsid w:val="00764AE0"/>
    <w:rsid w:val="00764E1E"/>
    <w:rsid w:val="0076660E"/>
    <w:rsid w:val="0077010D"/>
    <w:rsid w:val="007705E7"/>
    <w:rsid w:val="0077327F"/>
    <w:rsid w:val="0077476C"/>
    <w:rsid w:val="00777ABF"/>
    <w:rsid w:val="00781814"/>
    <w:rsid w:val="00781854"/>
    <w:rsid w:val="00782608"/>
    <w:rsid w:val="00783BE8"/>
    <w:rsid w:val="00785D47"/>
    <w:rsid w:val="00786057"/>
    <w:rsid w:val="007870A1"/>
    <w:rsid w:val="00787EC4"/>
    <w:rsid w:val="007901F8"/>
    <w:rsid w:val="00790E9B"/>
    <w:rsid w:val="007921F5"/>
    <w:rsid w:val="00794836"/>
    <w:rsid w:val="00794D1B"/>
    <w:rsid w:val="007969F8"/>
    <w:rsid w:val="00797689"/>
    <w:rsid w:val="007A0955"/>
    <w:rsid w:val="007A1269"/>
    <w:rsid w:val="007A2DFD"/>
    <w:rsid w:val="007A45AD"/>
    <w:rsid w:val="007A6997"/>
    <w:rsid w:val="007A6FE7"/>
    <w:rsid w:val="007B1618"/>
    <w:rsid w:val="007B4796"/>
    <w:rsid w:val="007B4C71"/>
    <w:rsid w:val="007B53B3"/>
    <w:rsid w:val="007B5956"/>
    <w:rsid w:val="007C0C7D"/>
    <w:rsid w:val="007C1562"/>
    <w:rsid w:val="007C1F91"/>
    <w:rsid w:val="007C26EA"/>
    <w:rsid w:val="007C2873"/>
    <w:rsid w:val="007C6E74"/>
    <w:rsid w:val="007D2CE9"/>
    <w:rsid w:val="007D480A"/>
    <w:rsid w:val="007D645D"/>
    <w:rsid w:val="007D689F"/>
    <w:rsid w:val="007E102E"/>
    <w:rsid w:val="007E14EE"/>
    <w:rsid w:val="007E14F2"/>
    <w:rsid w:val="007E1E89"/>
    <w:rsid w:val="007E1FC3"/>
    <w:rsid w:val="007E2451"/>
    <w:rsid w:val="007E298E"/>
    <w:rsid w:val="007E360B"/>
    <w:rsid w:val="007E5440"/>
    <w:rsid w:val="007E5B25"/>
    <w:rsid w:val="007E68D7"/>
    <w:rsid w:val="007E7E9C"/>
    <w:rsid w:val="007F04E7"/>
    <w:rsid w:val="007F4FE6"/>
    <w:rsid w:val="007F6051"/>
    <w:rsid w:val="007F61F9"/>
    <w:rsid w:val="007F65B1"/>
    <w:rsid w:val="00801F0E"/>
    <w:rsid w:val="008020DA"/>
    <w:rsid w:val="0080440E"/>
    <w:rsid w:val="00812359"/>
    <w:rsid w:val="00815BAE"/>
    <w:rsid w:val="00815F50"/>
    <w:rsid w:val="0081622F"/>
    <w:rsid w:val="00817F53"/>
    <w:rsid w:val="00821372"/>
    <w:rsid w:val="00823C38"/>
    <w:rsid w:val="00824FD0"/>
    <w:rsid w:val="00825531"/>
    <w:rsid w:val="0082645B"/>
    <w:rsid w:val="0082657A"/>
    <w:rsid w:val="00826B20"/>
    <w:rsid w:val="00830DD1"/>
    <w:rsid w:val="008317A0"/>
    <w:rsid w:val="00831B63"/>
    <w:rsid w:val="00833894"/>
    <w:rsid w:val="00834AFF"/>
    <w:rsid w:val="0083566D"/>
    <w:rsid w:val="00835906"/>
    <w:rsid w:val="0083664B"/>
    <w:rsid w:val="00837D35"/>
    <w:rsid w:val="00840142"/>
    <w:rsid w:val="00840C0E"/>
    <w:rsid w:val="00840E02"/>
    <w:rsid w:val="008422C2"/>
    <w:rsid w:val="0084296E"/>
    <w:rsid w:val="00842B39"/>
    <w:rsid w:val="00846F35"/>
    <w:rsid w:val="00847B77"/>
    <w:rsid w:val="00847FB5"/>
    <w:rsid w:val="0085115F"/>
    <w:rsid w:val="008543E8"/>
    <w:rsid w:val="00854618"/>
    <w:rsid w:val="00854A82"/>
    <w:rsid w:val="008639B1"/>
    <w:rsid w:val="00864BC0"/>
    <w:rsid w:val="00866656"/>
    <w:rsid w:val="00866657"/>
    <w:rsid w:val="00871FE6"/>
    <w:rsid w:val="00875C21"/>
    <w:rsid w:val="00880215"/>
    <w:rsid w:val="00881D56"/>
    <w:rsid w:val="008820B1"/>
    <w:rsid w:val="00883EB0"/>
    <w:rsid w:val="0088610C"/>
    <w:rsid w:val="00886A5F"/>
    <w:rsid w:val="00887D45"/>
    <w:rsid w:val="00892817"/>
    <w:rsid w:val="00892B6F"/>
    <w:rsid w:val="00892D9B"/>
    <w:rsid w:val="0089360F"/>
    <w:rsid w:val="008947D2"/>
    <w:rsid w:val="00895DB6"/>
    <w:rsid w:val="008A01B7"/>
    <w:rsid w:val="008A0397"/>
    <w:rsid w:val="008A23A9"/>
    <w:rsid w:val="008A2F03"/>
    <w:rsid w:val="008A42E6"/>
    <w:rsid w:val="008A659C"/>
    <w:rsid w:val="008A6DC4"/>
    <w:rsid w:val="008A6DDF"/>
    <w:rsid w:val="008A6F77"/>
    <w:rsid w:val="008A7D56"/>
    <w:rsid w:val="008B1101"/>
    <w:rsid w:val="008B392E"/>
    <w:rsid w:val="008B520D"/>
    <w:rsid w:val="008B5BBC"/>
    <w:rsid w:val="008B6B2F"/>
    <w:rsid w:val="008B7761"/>
    <w:rsid w:val="008C35B1"/>
    <w:rsid w:val="008C35DB"/>
    <w:rsid w:val="008C3658"/>
    <w:rsid w:val="008C5BA0"/>
    <w:rsid w:val="008C646F"/>
    <w:rsid w:val="008C6D10"/>
    <w:rsid w:val="008C7CF2"/>
    <w:rsid w:val="008D203E"/>
    <w:rsid w:val="008D30A8"/>
    <w:rsid w:val="008D6A2F"/>
    <w:rsid w:val="008D6DB1"/>
    <w:rsid w:val="008D7698"/>
    <w:rsid w:val="008D76BC"/>
    <w:rsid w:val="008D7947"/>
    <w:rsid w:val="008E01A9"/>
    <w:rsid w:val="008E14B0"/>
    <w:rsid w:val="008E1672"/>
    <w:rsid w:val="008E242C"/>
    <w:rsid w:val="008E50D8"/>
    <w:rsid w:val="008E56C5"/>
    <w:rsid w:val="008E6338"/>
    <w:rsid w:val="008E6B33"/>
    <w:rsid w:val="008E6E2B"/>
    <w:rsid w:val="008F0359"/>
    <w:rsid w:val="008F13DA"/>
    <w:rsid w:val="008F5DC4"/>
    <w:rsid w:val="008F6506"/>
    <w:rsid w:val="008F670E"/>
    <w:rsid w:val="00905A99"/>
    <w:rsid w:val="009065C6"/>
    <w:rsid w:val="00906A94"/>
    <w:rsid w:val="0091044E"/>
    <w:rsid w:val="0091247E"/>
    <w:rsid w:val="00912C40"/>
    <w:rsid w:val="00916B90"/>
    <w:rsid w:val="00916D49"/>
    <w:rsid w:val="00922691"/>
    <w:rsid w:val="0092716C"/>
    <w:rsid w:val="00927B0B"/>
    <w:rsid w:val="00927B58"/>
    <w:rsid w:val="009336BC"/>
    <w:rsid w:val="009337F4"/>
    <w:rsid w:val="00933CF5"/>
    <w:rsid w:val="00935B45"/>
    <w:rsid w:val="009433D1"/>
    <w:rsid w:val="0094502C"/>
    <w:rsid w:val="00945866"/>
    <w:rsid w:val="00946AD8"/>
    <w:rsid w:val="009512D6"/>
    <w:rsid w:val="00954457"/>
    <w:rsid w:val="00962E9B"/>
    <w:rsid w:val="00963703"/>
    <w:rsid w:val="00964B41"/>
    <w:rsid w:val="00965D93"/>
    <w:rsid w:val="00967E31"/>
    <w:rsid w:val="00970733"/>
    <w:rsid w:val="009773DE"/>
    <w:rsid w:val="0097772C"/>
    <w:rsid w:val="0097790F"/>
    <w:rsid w:val="00980DF3"/>
    <w:rsid w:val="00982090"/>
    <w:rsid w:val="0098320C"/>
    <w:rsid w:val="00983A3F"/>
    <w:rsid w:val="009921E1"/>
    <w:rsid w:val="00993A6B"/>
    <w:rsid w:val="00997354"/>
    <w:rsid w:val="00997609"/>
    <w:rsid w:val="00997939"/>
    <w:rsid w:val="009A172F"/>
    <w:rsid w:val="009A25A5"/>
    <w:rsid w:val="009A2B18"/>
    <w:rsid w:val="009A6AED"/>
    <w:rsid w:val="009B058F"/>
    <w:rsid w:val="009B0BC7"/>
    <w:rsid w:val="009B16CD"/>
    <w:rsid w:val="009B3D7C"/>
    <w:rsid w:val="009B62F8"/>
    <w:rsid w:val="009B7489"/>
    <w:rsid w:val="009C01BB"/>
    <w:rsid w:val="009C053E"/>
    <w:rsid w:val="009C37D8"/>
    <w:rsid w:val="009C4AD4"/>
    <w:rsid w:val="009C6880"/>
    <w:rsid w:val="009C7F1B"/>
    <w:rsid w:val="009D0701"/>
    <w:rsid w:val="009D0CE2"/>
    <w:rsid w:val="009D1DA1"/>
    <w:rsid w:val="009D51F8"/>
    <w:rsid w:val="009D7D21"/>
    <w:rsid w:val="009E00D0"/>
    <w:rsid w:val="009E05AB"/>
    <w:rsid w:val="009E05B8"/>
    <w:rsid w:val="009E1622"/>
    <w:rsid w:val="009E52E5"/>
    <w:rsid w:val="009E54A3"/>
    <w:rsid w:val="009E6399"/>
    <w:rsid w:val="009F0BB3"/>
    <w:rsid w:val="009F2E03"/>
    <w:rsid w:val="009F314C"/>
    <w:rsid w:val="00A027FB"/>
    <w:rsid w:val="00A03030"/>
    <w:rsid w:val="00A03ADC"/>
    <w:rsid w:val="00A10175"/>
    <w:rsid w:val="00A12764"/>
    <w:rsid w:val="00A1276E"/>
    <w:rsid w:val="00A13AEE"/>
    <w:rsid w:val="00A13D7F"/>
    <w:rsid w:val="00A144C1"/>
    <w:rsid w:val="00A16438"/>
    <w:rsid w:val="00A1648A"/>
    <w:rsid w:val="00A16F0F"/>
    <w:rsid w:val="00A17AA4"/>
    <w:rsid w:val="00A207D6"/>
    <w:rsid w:val="00A21B34"/>
    <w:rsid w:val="00A21D5E"/>
    <w:rsid w:val="00A23DC5"/>
    <w:rsid w:val="00A273AC"/>
    <w:rsid w:val="00A303B1"/>
    <w:rsid w:val="00A32487"/>
    <w:rsid w:val="00A33F19"/>
    <w:rsid w:val="00A3488E"/>
    <w:rsid w:val="00A34F91"/>
    <w:rsid w:val="00A37414"/>
    <w:rsid w:val="00A417AB"/>
    <w:rsid w:val="00A43146"/>
    <w:rsid w:val="00A45983"/>
    <w:rsid w:val="00A45C16"/>
    <w:rsid w:val="00A46043"/>
    <w:rsid w:val="00A460F4"/>
    <w:rsid w:val="00A47C63"/>
    <w:rsid w:val="00A511B0"/>
    <w:rsid w:val="00A56698"/>
    <w:rsid w:val="00A5675F"/>
    <w:rsid w:val="00A56C8B"/>
    <w:rsid w:val="00A63D86"/>
    <w:rsid w:val="00A65B97"/>
    <w:rsid w:val="00A674B3"/>
    <w:rsid w:val="00A67F37"/>
    <w:rsid w:val="00A702C6"/>
    <w:rsid w:val="00A7500D"/>
    <w:rsid w:val="00A809E1"/>
    <w:rsid w:val="00A82011"/>
    <w:rsid w:val="00A84275"/>
    <w:rsid w:val="00A845E1"/>
    <w:rsid w:val="00A85816"/>
    <w:rsid w:val="00A85959"/>
    <w:rsid w:val="00A87331"/>
    <w:rsid w:val="00A90194"/>
    <w:rsid w:val="00A92013"/>
    <w:rsid w:val="00A924B3"/>
    <w:rsid w:val="00A93C21"/>
    <w:rsid w:val="00A947D0"/>
    <w:rsid w:val="00A95E7E"/>
    <w:rsid w:val="00A97E9F"/>
    <w:rsid w:val="00AA1F6E"/>
    <w:rsid w:val="00AA3717"/>
    <w:rsid w:val="00AA565A"/>
    <w:rsid w:val="00AA6B4B"/>
    <w:rsid w:val="00AA741F"/>
    <w:rsid w:val="00AB130E"/>
    <w:rsid w:val="00AB38C7"/>
    <w:rsid w:val="00AB4A14"/>
    <w:rsid w:val="00AB5BFC"/>
    <w:rsid w:val="00AB5F73"/>
    <w:rsid w:val="00AB6408"/>
    <w:rsid w:val="00AC00D1"/>
    <w:rsid w:val="00AC021D"/>
    <w:rsid w:val="00AC1E04"/>
    <w:rsid w:val="00AC2F76"/>
    <w:rsid w:val="00AC3AA5"/>
    <w:rsid w:val="00AC3CF5"/>
    <w:rsid w:val="00AC45D9"/>
    <w:rsid w:val="00AC4DCA"/>
    <w:rsid w:val="00AC7303"/>
    <w:rsid w:val="00AD0A3A"/>
    <w:rsid w:val="00AD1611"/>
    <w:rsid w:val="00AD1F0D"/>
    <w:rsid w:val="00AD37EA"/>
    <w:rsid w:val="00AD431D"/>
    <w:rsid w:val="00AD49B6"/>
    <w:rsid w:val="00AD49C5"/>
    <w:rsid w:val="00AE078B"/>
    <w:rsid w:val="00AE19D9"/>
    <w:rsid w:val="00AE19EC"/>
    <w:rsid w:val="00AE4E36"/>
    <w:rsid w:val="00AE5C23"/>
    <w:rsid w:val="00AF0B09"/>
    <w:rsid w:val="00AF1103"/>
    <w:rsid w:val="00AF2895"/>
    <w:rsid w:val="00AF3E6C"/>
    <w:rsid w:val="00AF79E8"/>
    <w:rsid w:val="00AF7CD7"/>
    <w:rsid w:val="00B01F24"/>
    <w:rsid w:val="00B04AFA"/>
    <w:rsid w:val="00B052FC"/>
    <w:rsid w:val="00B05A1A"/>
    <w:rsid w:val="00B07669"/>
    <w:rsid w:val="00B106DA"/>
    <w:rsid w:val="00B10E09"/>
    <w:rsid w:val="00B158C7"/>
    <w:rsid w:val="00B17181"/>
    <w:rsid w:val="00B20F14"/>
    <w:rsid w:val="00B21E57"/>
    <w:rsid w:val="00B22817"/>
    <w:rsid w:val="00B247E1"/>
    <w:rsid w:val="00B25D49"/>
    <w:rsid w:val="00B25D51"/>
    <w:rsid w:val="00B3083B"/>
    <w:rsid w:val="00B3108E"/>
    <w:rsid w:val="00B31B72"/>
    <w:rsid w:val="00B33367"/>
    <w:rsid w:val="00B34A24"/>
    <w:rsid w:val="00B34E45"/>
    <w:rsid w:val="00B355DC"/>
    <w:rsid w:val="00B36530"/>
    <w:rsid w:val="00B3742C"/>
    <w:rsid w:val="00B41096"/>
    <w:rsid w:val="00B41F53"/>
    <w:rsid w:val="00B43975"/>
    <w:rsid w:val="00B46E14"/>
    <w:rsid w:val="00B5383E"/>
    <w:rsid w:val="00B624BF"/>
    <w:rsid w:val="00B63F96"/>
    <w:rsid w:val="00B6522F"/>
    <w:rsid w:val="00B75792"/>
    <w:rsid w:val="00B803FA"/>
    <w:rsid w:val="00B848DA"/>
    <w:rsid w:val="00B86D26"/>
    <w:rsid w:val="00B87AC0"/>
    <w:rsid w:val="00B9676D"/>
    <w:rsid w:val="00B96909"/>
    <w:rsid w:val="00B971EB"/>
    <w:rsid w:val="00B97A8D"/>
    <w:rsid w:val="00BA2EA1"/>
    <w:rsid w:val="00BA3E41"/>
    <w:rsid w:val="00BA72CE"/>
    <w:rsid w:val="00BB1752"/>
    <w:rsid w:val="00BB3679"/>
    <w:rsid w:val="00BB52BB"/>
    <w:rsid w:val="00BB70C1"/>
    <w:rsid w:val="00BB7EAC"/>
    <w:rsid w:val="00BC031B"/>
    <w:rsid w:val="00BC16AD"/>
    <w:rsid w:val="00BC20BF"/>
    <w:rsid w:val="00BC2CEC"/>
    <w:rsid w:val="00BC3319"/>
    <w:rsid w:val="00BC3C64"/>
    <w:rsid w:val="00BC4735"/>
    <w:rsid w:val="00BD00A3"/>
    <w:rsid w:val="00BD2C4E"/>
    <w:rsid w:val="00BD7C4A"/>
    <w:rsid w:val="00BD7FD7"/>
    <w:rsid w:val="00BE0105"/>
    <w:rsid w:val="00BE0E37"/>
    <w:rsid w:val="00BE1942"/>
    <w:rsid w:val="00BE3D48"/>
    <w:rsid w:val="00BE5800"/>
    <w:rsid w:val="00BF14AA"/>
    <w:rsid w:val="00BF1A5B"/>
    <w:rsid w:val="00BF3666"/>
    <w:rsid w:val="00BF3DE6"/>
    <w:rsid w:val="00BF4445"/>
    <w:rsid w:val="00BF4F4B"/>
    <w:rsid w:val="00C00175"/>
    <w:rsid w:val="00C01C43"/>
    <w:rsid w:val="00C028D0"/>
    <w:rsid w:val="00C04301"/>
    <w:rsid w:val="00C051A0"/>
    <w:rsid w:val="00C07C16"/>
    <w:rsid w:val="00C151B4"/>
    <w:rsid w:val="00C1703C"/>
    <w:rsid w:val="00C174F1"/>
    <w:rsid w:val="00C20CC7"/>
    <w:rsid w:val="00C23A6F"/>
    <w:rsid w:val="00C26D8B"/>
    <w:rsid w:val="00C26FF8"/>
    <w:rsid w:val="00C30540"/>
    <w:rsid w:val="00C31AD3"/>
    <w:rsid w:val="00C32301"/>
    <w:rsid w:val="00C3246B"/>
    <w:rsid w:val="00C32546"/>
    <w:rsid w:val="00C3317D"/>
    <w:rsid w:val="00C33D39"/>
    <w:rsid w:val="00C347F5"/>
    <w:rsid w:val="00C35C6D"/>
    <w:rsid w:val="00C36F9B"/>
    <w:rsid w:val="00C41D2F"/>
    <w:rsid w:val="00C44519"/>
    <w:rsid w:val="00C53641"/>
    <w:rsid w:val="00C554CD"/>
    <w:rsid w:val="00C56000"/>
    <w:rsid w:val="00C62657"/>
    <w:rsid w:val="00C62933"/>
    <w:rsid w:val="00C640E8"/>
    <w:rsid w:val="00C67FAE"/>
    <w:rsid w:val="00C70678"/>
    <w:rsid w:val="00C736EF"/>
    <w:rsid w:val="00C75B6C"/>
    <w:rsid w:val="00C77173"/>
    <w:rsid w:val="00C83D41"/>
    <w:rsid w:val="00C840C7"/>
    <w:rsid w:val="00C855E4"/>
    <w:rsid w:val="00C8667B"/>
    <w:rsid w:val="00C87090"/>
    <w:rsid w:val="00C8723C"/>
    <w:rsid w:val="00C902C0"/>
    <w:rsid w:val="00C91319"/>
    <w:rsid w:val="00C94496"/>
    <w:rsid w:val="00C9555A"/>
    <w:rsid w:val="00C963F0"/>
    <w:rsid w:val="00CA0AB7"/>
    <w:rsid w:val="00CA7EB1"/>
    <w:rsid w:val="00CB5198"/>
    <w:rsid w:val="00CB579E"/>
    <w:rsid w:val="00CB6032"/>
    <w:rsid w:val="00CC011A"/>
    <w:rsid w:val="00CC0E07"/>
    <w:rsid w:val="00CC3DF6"/>
    <w:rsid w:val="00CC4B50"/>
    <w:rsid w:val="00CC5BB6"/>
    <w:rsid w:val="00CC6CAF"/>
    <w:rsid w:val="00CD343F"/>
    <w:rsid w:val="00CD52DE"/>
    <w:rsid w:val="00CD5336"/>
    <w:rsid w:val="00CD6F93"/>
    <w:rsid w:val="00CE28CC"/>
    <w:rsid w:val="00CE36A3"/>
    <w:rsid w:val="00CE3F6D"/>
    <w:rsid w:val="00CE4105"/>
    <w:rsid w:val="00CE49E6"/>
    <w:rsid w:val="00CE4CC6"/>
    <w:rsid w:val="00CF0FC7"/>
    <w:rsid w:val="00CF1960"/>
    <w:rsid w:val="00CF2322"/>
    <w:rsid w:val="00CF4C62"/>
    <w:rsid w:val="00CF5580"/>
    <w:rsid w:val="00CF5D53"/>
    <w:rsid w:val="00CF661D"/>
    <w:rsid w:val="00CF7233"/>
    <w:rsid w:val="00D022F0"/>
    <w:rsid w:val="00D02614"/>
    <w:rsid w:val="00D02ADA"/>
    <w:rsid w:val="00D07302"/>
    <w:rsid w:val="00D13F0B"/>
    <w:rsid w:val="00D167D0"/>
    <w:rsid w:val="00D16851"/>
    <w:rsid w:val="00D20185"/>
    <w:rsid w:val="00D206A4"/>
    <w:rsid w:val="00D217DA"/>
    <w:rsid w:val="00D21CAD"/>
    <w:rsid w:val="00D232B8"/>
    <w:rsid w:val="00D23BBE"/>
    <w:rsid w:val="00D27B73"/>
    <w:rsid w:val="00D30092"/>
    <w:rsid w:val="00D313E2"/>
    <w:rsid w:val="00D31721"/>
    <w:rsid w:val="00D32BE0"/>
    <w:rsid w:val="00D3630A"/>
    <w:rsid w:val="00D36CD7"/>
    <w:rsid w:val="00D4102A"/>
    <w:rsid w:val="00D41127"/>
    <w:rsid w:val="00D41E87"/>
    <w:rsid w:val="00D4375C"/>
    <w:rsid w:val="00D455A5"/>
    <w:rsid w:val="00D46ABC"/>
    <w:rsid w:val="00D47724"/>
    <w:rsid w:val="00D51861"/>
    <w:rsid w:val="00D525C7"/>
    <w:rsid w:val="00D531B9"/>
    <w:rsid w:val="00D53E84"/>
    <w:rsid w:val="00D57AB1"/>
    <w:rsid w:val="00D6071F"/>
    <w:rsid w:val="00D61C4B"/>
    <w:rsid w:val="00D62F24"/>
    <w:rsid w:val="00D631B9"/>
    <w:rsid w:val="00D6485D"/>
    <w:rsid w:val="00D65431"/>
    <w:rsid w:val="00D65FCF"/>
    <w:rsid w:val="00D67C5E"/>
    <w:rsid w:val="00D70098"/>
    <w:rsid w:val="00D709AE"/>
    <w:rsid w:val="00D7116C"/>
    <w:rsid w:val="00D71E7C"/>
    <w:rsid w:val="00D72264"/>
    <w:rsid w:val="00D7235C"/>
    <w:rsid w:val="00D7441E"/>
    <w:rsid w:val="00D74D1C"/>
    <w:rsid w:val="00D75134"/>
    <w:rsid w:val="00D75845"/>
    <w:rsid w:val="00D77F6D"/>
    <w:rsid w:val="00D80626"/>
    <w:rsid w:val="00D81FAF"/>
    <w:rsid w:val="00D82225"/>
    <w:rsid w:val="00D832CE"/>
    <w:rsid w:val="00D845BC"/>
    <w:rsid w:val="00D90D06"/>
    <w:rsid w:val="00D92D7C"/>
    <w:rsid w:val="00D94FD9"/>
    <w:rsid w:val="00D96DEA"/>
    <w:rsid w:val="00DA08D1"/>
    <w:rsid w:val="00DA1FD7"/>
    <w:rsid w:val="00DA23EE"/>
    <w:rsid w:val="00DA27F6"/>
    <w:rsid w:val="00DA3347"/>
    <w:rsid w:val="00DA38AF"/>
    <w:rsid w:val="00DA3A5C"/>
    <w:rsid w:val="00DA3AC9"/>
    <w:rsid w:val="00DA3DE6"/>
    <w:rsid w:val="00DA435F"/>
    <w:rsid w:val="00DA547F"/>
    <w:rsid w:val="00DA65E4"/>
    <w:rsid w:val="00DA7253"/>
    <w:rsid w:val="00DB024E"/>
    <w:rsid w:val="00DB0B34"/>
    <w:rsid w:val="00DB0BD2"/>
    <w:rsid w:val="00DB10A2"/>
    <w:rsid w:val="00DB3C21"/>
    <w:rsid w:val="00DB4F1D"/>
    <w:rsid w:val="00DB5083"/>
    <w:rsid w:val="00DC252C"/>
    <w:rsid w:val="00DC40A8"/>
    <w:rsid w:val="00DC4A9A"/>
    <w:rsid w:val="00DC5001"/>
    <w:rsid w:val="00DC5C0B"/>
    <w:rsid w:val="00DC6E9E"/>
    <w:rsid w:val="00DC7DDC"/>
    <w:rsid w:val="00DD32D7"/>
    <w:rsid w:val="00DD75E3"/>
    <w:rsid w:val="00DE1166"/>
    <w:rsid w:val="00DE2BFE"/>
    <w:rsid w:val="00DE35D1"/>
    <w:rsid w:val="00DE73F4"/>
    <w:rsid w:val="00DF08E4"/>
    <w:rsid w:val="00DF1310"/>
    <w:rsid w:val="00DF2573"/>
    <w:rsid w:val="00DF2982"/>
    <w:rsid w:val="00DF321C"/>
    <w:rsid w:val="00DF6F37"/>
    <w:rsid w:val="00DF79B6"/>
    <w:rsid w:val="00E00E22"/>
    <w:rsid w:val="00E027A9"/>
    <w:rsid w:val="00E02EFC"/>
    <w:rsid w:val="00E057E3"/>
    <w:rsid w:val="00E05FA1"/>
    <w:rsid w:val="00E11EC3"/>
    <w:rsid w:val="00E12189"/>
    <w:rsid w:val="00E13E1D"/>
    <w:rsid w:val="00E14A35"/>
    <w:rsid w:val="00E14AE4"/>
    <w:rsid w:val="00E14E23"/>
    <w:rsid w:val="00E165AE"/>
    <w:rsid w:val="00E2274B"/>
    <w:rsid w:val="00E23776"/>
    <w:rsid w:val="00E2424B"/>
    <w:rsid w:val="00E3157C"/>
    <w:rsid w:val="00E32B35"/>
    <w:rsid w:val="00E33FF4"/>
    <w:rsid w:val="00E355CB"/>
    <w:rsid w:val="00E374A6"/>
    <w:rsid w:val="00E37735"/>
    <w:rsid w:val="00E40AB4"/>
    <w:rsid w:val="00E425B8"/>
    <w:rsid w:val="00E4551E"/>
    <w:rsid w:val="00E53504"/>
    <w:rsid w:val="00E55401"/>
    <w:rsid w:val="00E5659D"/>
    <w:rsid w:val="00E56722"/>
    <w:rsid w:val="00E657A7"/>
    <w:rsid w:val="00E67415"/>
    <w:rsid w:val="00E714E8"/>
    <w:rsid w:val="00E71A78"/>
    <w:rsid w:val="00E73EC0"/>
    <w:rsid w:val="00E74A54"/>
    <w:rsid w:val="00E7574C"/>
    <w:rsid w:val="00E7704C"/>
    <w:rsid w:val="00E83A77"/>
    <w:rsid w:val="00E86ADB"/>
    <w:rsid w:val="00E870DA"/>
    <w:rsid w:val="00E8737C"/>
    <w:rsid w:val="00E87D55"/>
    <w:rsid w:val="00E90A01"/>
    <w:rsid w:val="00E9231F"/>
    <w:rsid w:val="00E931B2"/>
    <w:rsid w:val="00E93227"/>
    <w:rsid w:val="00E93278"/>
    <w:rsid w:val="00E93B35"/>
    <w:rsid w:val="00E96F26"/>
    <w:rsid w:val="00EA0CE8"/>
    <w:rsid w:val="00EA4250"/>
    <w:rsid w:val="00EA6EF8"/>
    <w:rsid w:val="00EB2AD0"/>
    <w:rsid w:val="00EB4582"/>
    <w:rsid w:val="00EB7618"/>
    <w:rsid w:val="00EC0578"/>
    <w:rsid w:val="00EC1A2D"/>
    <w:rsid w:val="00EC53C6"/>
    <w:rsid w:val="00EC5677"/>
    <w:rsid w:val="00ED32F1"/>
    <w:rsid w:val="00ED6349"/>
    <w:rsid w:val="00EE0282"/>
    <w:rsid w:val="00EE0388"/>
    <w:rsid w:val="00EE137B"/>
    <w:rsid w:val="00EE1C9E"/>
    <w:rsid w:val="00EE372C"/>
    <w:rsid w:val="00EE44E3"/>
    <w:rsid w:val="00EE4D0A"/>
    <w:rsid w:val="00EE656F"/>
    <w:rsid w:val="00EE74A2"/>
    <w:rsid w:val="00EE77B2"/>
    <w:rsid w:val="00EF0EE0"/>
    <w:rsid w:val="00EF2DFE"/>
    <w:rsid w:val="00EF30EA"/>
    <w:rsid w:val="00EF37E5"/>
    <w:rsid w:val="00EF59BC"/>
    <w:rsid w:val="00EF70A1"/>
    <w:rsid w:val="00EF766C"/>
    <w:rsid w:val="00F022D4"/>
    <w:rsid w:val="00F02938"/>
    <w:rsid w:val="00F03D59"/>
    <w:rsid w:val="00F067AD"/>
    <w:rsid w:val="00F078DD"/>
    <w:rsid w:val="00F10F2B"/>
    <w:rsid w:val="00F13A4A"/>
    <w:rsid w:val="00F16592"/>
    <w:rsid w:val="00F20523"/>
    <w:rsid w:val="00F20617"/>
    <w:rsid w:val="00F2260A"/>
    <w:rsid w:val="00F227CD"/>
    <w:rsid w:val="00F22B36"/>
    <w:rsid w:val="00F23681"/>
    <w:rsid w:val="00F24A62"/>
    <w:rsid w:val="00F30D36"/>
    <w:rsid w:val="00F316AC"/>
    <w:rsid w:val="00F32ADC"/>
    <w:rsid w:val="00F33BAD"/>
    <w:rsid w:val="00F33E5E"/>
    <w:rsid w:val="00F34BFC"/>
    <w:rsid w:val="00F35E49"/>
    <w:rsid w:val="00F3738F"/>
    <w:rsid w:val="00F37551"/>
    <w:rsid w:val="00F37E59"/>
    <w:rsid w:val="00F402B9"/>
    <w:rsid w:val="00F44172"/>
    <w:rsid w:val="00F442E6"/>
    <w:rsid w:val="00F445B5"/>
    <w:rsid w:val="00F453F2"/>
    <w:rsid w:val="00F464A4"/>
    <w:rsid w:val="00F46842"/>
    <w:rsid w:val="00F474E3"/>
    <w:rsid w:val="00F5011C"/>
    <w:rsid w:val="00F51D5C"/>
    <w:rsid w:val="00F52B7B"/>
    <w:rsid w:val="00F52EFB"/>
    <w:rsid w:val="00F570DC"/>
    <w:rsid w:val="00F61753"/>
    <w:rsid w:val="00F61EF8"/>
    <w:rsid w:val="00F621F2"/>
    <w:rsid w:val="00F63CAB"/>
    <w:rsid w:val="00F6527B"/>
    <w:rsid w:val="00F71623"/>
    <w:rsid w:val="00F72C4E"/>
    <w:rsid w:val="00F756DF"/>
    <w:rsid w:val="00F761B7"/>
    <w:rsid w:val="00F76F9E"/>
    <w:rsid w:val="00F775DF"/>
    <w:rsid w:val="00F7780E"/>
    <w:rsid w:val="00F77926"/>
    <w:rsid w:val="00F80B3C"/>
    <w:rsid w:val="00F8219C"/>
    <w:rsid w:val="00F844E5"/>
    <w:rsid w:val="00F918AD"/>
    <w:rsid w:val="00F95DFC"/>
    <w:rsid w:val="00FA03FA"/>
    <w:rsid w:val="00FA109C"/>
    <w:rsid w:val="00FA1C63"/>
    <w:rsid w:val="00FA383E"/>
    <w:rsid w:val="00FA448A"/>
    <w:rsid w:val="00FA5658"/>
    <w:rsid w:val="00FA5FE6"/>
    <w:rsid w:val="00FA7001"/>
    <w:rsid w:val="00FA7ADB"/>
    <w:rsid w:val="00FB2CEB"/>
    <w:rsid w:val="00FB3055"/>
    <w:rsid w:val="00FB3D11"/>
    <w:rsid w:val="00FB5B95"/>
    <w:rsid w:val="00FB6D7A"/>
    <w:rsid w:val="00FC2391"/>
    <w:rsid w:val="00FC2E68"/>
    <w:rsid w:val="00FC43DA"/>
    <w:rsid w:val="00FC694A"/>
    <w:rsid w:val="00FC77E6"/>
    <w:rsid w:val="00FC7F4C"/>
    <w:rsid w:val="00FD0FAE"/>
    <w:rsid w:val="00FD11BC"/>
    <w:rsid w:val="00FD3623"/>
    <w:rsid w:val="00FD38E3"/>
    <w:rsid w:val="00FD738E"/>
    <w:rsid w:val="00FE1D5C"/>
    <w:rsid w:val="00FE1DB8"/>
    <w:rsid w:val="00FE2E74"/>
    <w:rsid w:val="00FE315A"/>
    <w:rsid w:val="00FE3EAB"/>
    <w:rsid w:val="00FE5141"/>
    <w:rsid w:val="00FE5CAD"/>
    <w:rsid w:val="00FE6349"/>
    <w:rsid w:val="00FE6BBA"/>
    <w:rsid w:val="00FE7A58"/>
    <w:rsid w:val="00FF0620"/>
    <w:rsid w:val="00FF0F38"/>
    <w:rsid w:val="00FF16A0"/>
    <w:rsid w:val="00FF284B"/>
    <w:rsid w:val="00FF2F48"/>
    <w:rsid w:val="00FF419C"/>
    <w:rsid w:val="00FF4243"/>
    <w:rsid w:val="00FF5976"/>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29FA4AA2"/>
  <w15:docId w15:val="{78C0BE9A-9D72-4E97-B619-1E4A8F81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4">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atentStyles>
  <w:style w:type="paragraph" w:default="1" w:styleId="Normal">
    <w:name w:val="Normal"/>
    <w:qFormat/>
    <w:rsid w:val="00CE4CC6"/>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aliases w:val="List Bullet1,List Bnormalllet1,List BnormallleLab 3: Characterizing and Analyzing DHCP Traffict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3"/>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Procedureheading">
    <w:name w:val="Procedure heading"/>
    <w:basedOn w:val="Heading4"/>
    <w:next w:val="Ln1"/>
    <w:qFormat/>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locked/>
    <w:rsid w:val="00EE4D0A"/>
    <w:rPr>
      <w:b/>
      <w:bCs/>
    </w:rPr>
  </w:style>
  <w:style w:type="character" w:styleId="Emphasis">
    <w:name w:val="Emphasis"/>
    <w:basedOn w:val="DefaultParagraphFon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uiPriority w:val="34"/>
    <w:qFormat/>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customStyle="1" w:styleId="Lab2Tpl">
    <w:name w:val="Lab2_Tpl"/>
    <w:basedOn w:val="Normal"/>
    <w:link w:val="Lab2TplChar"/>
    <w:rsid w:val="009D7D21"/>
    <w:pPr>
      <w:tabs>
        <w:tab w:val="num" w:pos="720"/>
      </w:tabs>
      <w:spacing w:before="20" w:after="60" w:line="240" w:lineRule="exact"/>
      <w:ind w:right="144" w:hanging="360"/>
    </w:pPr>
    <w:rPr>
      <w:rFonts w:eastAsia="Times New Roman"/>
      <w:sz w:val="19"/>
      <w:szCs w:val="20"/>
      <w:lang w:eastAsia="en-US"/>
    </w:rPr>
  </w:style>
  <w:style w:type="character" w:customStyle="1" w:styleId="Lab2TplChar">
    <w:name w:val="Lab2_Tpl Char"/>
    <w:basedOn w:val="DefaultParagraphFont"/>
    <w:link w:val="Lab2Tpl"/>
    <w:rsid w:val="009D7D21"/>
    <w:rPr>
      <w:rFonts w:eastAsia="Times New Roman"/>
      <w:sz w:val="19"/>
    </w:rPr>
  </w:style>
  <w:style w:type="table" w:customStyle="1" w:styleId="GridTable4-Accent11">
    <w:name w:val="Grid Table 4 - Accent 11"/>
    <w:basedOn w:val="TableNormal"/>
    <w:uiPriority w:val="49"/>
    <w:rsid w:val="004776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4776B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label">
    <w:name w:val="label"/>
    <w:basedOn w:val="DefaultParagraphFont"/>
    <w:rsid w:val="00FA1C63"/>
  </w:style>
  <w:style w:type="table" w:customStyle="1" w:styleId="TableGrid0">
    <w:name w:val="TableGrid"/>
    <w:rsid w:val="008E6B33"/>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3Char">
    <w:name w:val="Heading 3 Char"/>
    <w:basedOn w:val="DefaultParagraphFont"/>
    <w:link w:val="Heading3"/>
    <w:rsid w:val="00CE4CC6"/>
    <w:rPr>
      <w:rFonts w:ascii="Arial" w:hAnsi="Arial" w:cs="Arial"/>
      <w:b/>
      <w:bCs/>
      <w:iCs/>
      <w:kern w:val="32"/>
      <w:sz w:val="28"/>
      <w:szCs w:val="22"/>
      <w:lang w:eastAsia="ja-JP"/>
    </w:rPr>
  </w:style>
  <w:style w:type="character" w:styleId="FollowedHyperlink">
    <w:name w:val="FollowedHyperlink"/>
    <w:basedOn w:val="DefaultParagraphFont"/>
    <w:semiHidden/>
    <w:unhideWhenUsed/>
    <w:locked/>
    <w:rsid w:val="00FE51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24700">
      <w:bodyDiv w:val="1"/>
      <w:marLeft w:val="0"/>
      <w:marRight w:val="0"/>
      <w:marTop w:val="0"/>
      <w:marBottom w:val="0"/>
      <w:divBdr>
        <w:top w:val="none" w:sz="0" w:space="0" w:color="auto"/>
        <w:left w:val="none" w:sz="0" w:space="0" w:color="auto"/>
        <w:bottom w:val="none" w:sz="0" w:space="0" w:color="auto"/>
        <w:right w:val="none" w:sz="0" w:space="0" w:color="auto"/>
      </w:divBdr>
      <w:divsChild>
        <w:div w:id="1218399881">
          <w:marLeft w:val="0"/>
          <w:marRight w:val="0"/>
          <w:marTop w:val="0"/>
          <w:marBottom w:val="0"/>
          <w:divBdr>
            <w:top w:val="none" w:sz="0" w:space="0" w:color="auto"/>
            <w:left w:val="none" w:sz="0" w:space="0" w:color="auto"/>
            <w:bottom w:val="none" w:sz="0" w:space="0" w:color="auto"/>
            <w:right w:val="none" w:sz="0" w:space="0" w:color="auto"/>
          </w:divBdr>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44053902">
      <w:bodyDiv w:val="1"/>
      <w:marLeft w:val="0"/>
      <w:marRight w:val="0"/>
      <w:marTop w:val="0"/>
      <w:marBottom w:val="0"/>
      <w:divBdr>
        <w:top w:val="none" w:sz="0" w:space="0" w:color="auto"/>
        <w:left w:val="none" w:sz="0" w:space="0" w:color="auto"/>
        <w:bottom w:val="none" w:sz="0" w:space="0" w:color="auto"/>
        <w:right w:val="none" w:sz="0" w:space="0" w:color="auto"/>
      </w:divBdr>
      <w:divsChild>
        <w:div w:id="722215623">
          <w:marLeft w:val="0"/>
          <w:marRight w:val="0"/>
          <w:marTop w:val="0"/>
          <w:marBottom w:val="0"/>
          <w:divBdr>
            <w:top w:val="none" w:sz="0" w:space="0" w:color="auto"/>
            <w:left w:val="none" w:sz="0" w:space="0" w:color="auto"/>
            <w:bottom w:val="none" w:sz="0" w:space="0" w:color="auto"/>
            <w:right w:val="none" w:sz="0" w:space="0" w:color="auto"/>
          </w:divBdr>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99977340">
      <w:bodyDiv w:val="1"/>
      <w:marLeft w:val="0"/>
      <w:marRight w:val="0"/>
      <w:marTop w:val="0"/>
      <w:marBottom w:val="0"/>
      <w:divBdr>
        <w:top w:val="none" w:sz="0" w:space="0" w:color="auto"/>
        <w:left w:val="none" w:sz="0" w:space="0" w:color="auto"/>
        <w:bottom w:val="none" w:sz="0" w:space="0" w:color="auto"/>
        <w:right w:val="none" w:sz="0" w:space="0" w:color="auto"/>
      </w:divBdr>
      <w:divsChild>
        <w:div w:id="1369068155">
          <w:marLeft w:val="0"/>
          <w:marRight w:val="0"/>
          <w:marTop w:val="0"/>
          <w:marBottom w:val="0"/>
          <w:divBdr>
            <w:top w:val="none" w:sz="0" w:space="0" w:color="auto"/>
            <w:left w:val="none" w:sz="0" w:space="0" w:color="auto"/>
            <w:bottom w:val="none" w:sz="0" w:space="0" w:color="auto"/>
            <w:right w:val="none" w:sz="0" w:space="0" w:color="auto"/>
          </w:divBdr>
          <w:divsChild>
            <w:div w:id="1643733678">
              <w:marLeft w:val="0"/>
              <w:marRight w:val="0"/>
              <w:marTop w:val="0"/>
              <w:marBottom w:val="0"/>
              <w:divBdr>
                <w:top w:val="none" w:sz="0" w:space="0" w:color="auto"/>
                <w:left w:val="none" w:sz="0" w:space="0" w:color="auto"/>
                <w:bottom w:val="none" w:sz="0" w:space="0" w:color="auto"/>
                <w:right w:val="none" w:sz="0" w:space="0" w:color="auto"/>
              </w:divBdr>
              <w:divsChild>
                <w:div w:id="130367882">
                  <w:marLeft w:val="0"/>
                  <w:marRight w:val="0"/>
                  <w:marTop w:val="0"/>
                  <w:marBottom w:val="0"/>
                  <w:divBdr>
                    <w:top w:val="none" w:sz="0" w:space="0" w:color="auto"/>
                    <w:left w:val="none" w:sz="0" w:space="0" w:color="auto"/>
                    <w:bottom w:val="none" w:sz="0" w:space="0" w:color="auto"/>
                    <w:right w:val="none" w:sz="0" w:space="0" w:color="auto"/>
                  </w:divBdr>
                  <w:divsChild>
                    <w:div w:id="213590309">
                      <w:marLeft w:val="0"/>
                      <w:marRight w:val="0"/>
                      <w:marTop w:val="0"/>
                      <w:marBottom w:val="0"/>
                      <w:divBdr>
                        <w:top w:val="none" w:sz="0" w:space="0" w:color="auto"/>
                        <w:left w:val="none" w:sz="0" w:space="0" w:color="auto"/>
                        <w:bottom w:val="none" w:sz="0" w:space="0" w:color="auto"/>
                        <w:right w:val="none" w:sz="0" w:space="0" w:color="auto"/>
                      </w:divBdr>
                      <w:divsChild>
                        <w:div w:id="353963046">
                          <w:marLeft w:val="0"/>
                          <w:marRight w:val="0"/>
                          <w:marTop w:val="0"/>
                          <w:marBottom w:val="0"/>
                          <w:divBdr>
                            <w:top w:val="none" w:sz="0" w:space="0" w:color="auto"/>
                            <w:left w:val="none" w:sz="0" w:space="0" w:color="auto"/>
                            <w:bottom w:val="none" w:sz="0" w:space="0" w:color="auto"/>
                            <w:right w:val="none" w:sz="0" w:space="0" w:color="auto"/>
                          </w:divBdr>
                          <w:divsChild>
                            <w:div w:id="192427753">
                              <w:marLeft w:val="150"/>
                              <w:marRight w:val="150"/>
                              <w:marTop w:val="150"/>
                              <w:marBottom w:val="150"/>
                              <w:divBdr>
                                <w:top w:val="none" w:sz="0" w:space="0" w:color="auto"/>
                                <w:left w:val="none" w:sz="0" w:space="0" w:color="auto"/>
                                <w:bottom w:val="none" w:sz="0" w:space="0" w:color="auto"/>
                                <w:right w:val="none" w:sz="0" w:space="0" w:color="auto"/>
                              </w:divBdr>
                              <w:divsChild>
                                <w:div w:id="716659809">
                                  <w:marLeft w:val="0"/>
                                  <w:marRight w:val="0"/>
                                  <w:marTop w:val="0"/>
                                  <w:marBottom w:val="0"/>
                                  <w:divBdr>
                                    <w:top w:val="none" w:sz="0" w:space="0" w:color="auto"/>
                                    <w:left w:val="none" w:sz="0" w:space="0" w:color="auto"/>
                                    <w:bottom w:val="none" w:sz="0" w:space="0" w:color="auto"/>
                                    <w:right w:val="none" w:sz="0" w:space="0" w:color="auto"/>
                                  </w:divBdr>
                                  <w:divsChild>
                                    <w:div w:id="1704330021">
                                      <w:marLeft w:val="0"/>
                                      <w:marRight w:val="0"/>
                                      <w:marTop w:val="0"/>
                                      <w:marBottom w:val="0"/>
                                      <w:divBdr>
                                        <w:top w:val="none" w:sz="0" w:space="0" w:color="auto"/>
                                        <w:left w:val="none" w:sz="0" w:space="0" w:color="auto"/>
                                        <w:bottom w:val="none" w:sz="0" w:space="0" w:color="auto"/>
                                        <w:right w:val="none" w:sz="0" w:space="0" w:color="auto"/>
                                      </w:divBdr>
                                      <w:divsChild>
                                        <w:div w:id="1827160401">
                                          <w:marLeft w:val="0"/>
                                          <w:marRight w:val="0"/>
                                          <w:marTop w:val="0"/>
                                          <w:marBottom w:val="0"/>
                                          <w:divBdr>
                                            <w:top w:val="none" w:sz="0" w:space="0" w:color="auto"/>
                                            <w:left w:val="none" w:sz="0" w:space="0" w:color="auto"/>
                                            <w:bottom w:val="none" w:sz="0" w:space="0" w:color="auto"/>
                                            <w:right w:val="none" w:sz="0" w:space="0" w:color="auto"/>
                                          </w:divBdr>
                                          <w:divsChild>
                                            <w:div w:id="1322275268">
                                              <w:marLeft w:val="0"/>
                                              <w:marRight w:val="0"/>
                                              <w:marTop w:val="0"/>
                                              <w:marBottom w:val="0"/>
                                              <w:divBdr>
                                                <w:top w:val="none" w:sz="0" w:space="0" w:color="auto"/>
                                                <w:left w:val="none" w:sz="0" w:space="0" w:color="auto"/>
                                                <w:bottom w:val="none" w:sz="0" w:space="0" w:color="auto"/>
                                                <w:right w:val="none" w:sz="0" w:space="0" w:color="auto"/>
                                              </w:divBdr>
                                              <w:divsChild>
                                                <w:div w:id="2861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410927981">
      <w:bodyDiv w:val="1"/>
      <w:marLeft w:val="0"/>
      <w:marRight w:val="0"/>
      <w:marTop w:val="0"/>
      <w:marBottom w:val="0"/>
      <w:divBdr>
        <w:top w:val="none" w:sz="0" w:space="0" w:color="auto"/>
        <w:left w:val="none" w:sz="0" w:space="0" w:color="auto"/>
        <w:bottom w:val="none" w:sz="0" w:space="0" w:color="auto"/>
        <w:right w:val="none" w:sz="0" w:space="0" w:color="auto"/>
      </w:divBdr>
    </w:div>
    <w:div w:id="1727987820">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24428145">
      <w:bodyDiv w:val="1"/>
      <w:marLeft w:val="0"/>
      <w:marRight w:val="0"/>
      <w:marTop w:val="0"/>
      <w:marBottom w:val="0"/>
      <w:divBdr>
        <w:top w:val="none" w:sz="0" w:space="0" w:color="auto"/>
        <w:left w:val="none" w:sz="0" w:space="0" w:color="auto"/>
        <w:bottom w:val="none" w:sz="0" w:space="0" w:color="auto"/>
        <w:right w:val="none" w:sz="0" w:space="0" w:color="auto"/>
      </w:divBdr>
    </w:div>
    <w:div w:id="211655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en-us/legal/intellectualproperty/Permissions/default.aspx" TargetMode="Externa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PFE%20Artur%20Vieira\IP\BI%20Academy\Lab%20Template-Lab%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55019D4B70474EB61829C05E053846" ma:contentTypeVersion="4" ma:contentTypeDescription="Create a new document." ma:contentTypeScope="" ma:versionID="36e2982fbdcb73c48e5d234cd8b981e2">
  <xsd:schema xmlns:xsd="http://www.w3.org/2001/XMLSchema" xmlns:xs="http://www.w3.org/2001/XMLSchema" xmlns:p="http://schemas.microsoft.com/office/2006/metadata/properties" xmlns:ns2="230e9df3-be65-4c73-a93b-d1236ebd677e" xmlns:ns3="7ed30aa2-a9a3-48dd-93de-4f2bc034e61b" targetNamespace="http://schemas.microsoft.com/office/2006/metadata/properties" ma:root="true" ma:fieldsID="b37548e3c0c607a023a168ae38bcbb81" ns2:_="" ns3:_="">
    <xsd:import namespace="230e9df3-be65-4c73-a93b-d1236ebd677e"/>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230e9df3-be65-4c73-a93b-d1236ebd677e">CPS089-2103211598-1455</_dlc_DocId>
    <_dlc_DocIdUrl xmlns="230e9df3-be65-4c73-a93b-d1236ebd677e">
      <Url>https://microsoft.sharepoint.com/teams/CampusProjectSites089/hahzsakosd/ipdev/_layouts/15/DocIdRedir.aspx?ID=CPS089-2103211598-1455</Url>
      <Description>CPS089-2103211598-1455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0FD844B4-2BAF-4241-BED3-D74CEE4A6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4DA4BD-67EE-4A3C-B52C-CC77B1784FA5}">
  <ds:schemaRefs>
    <ds:schemaRef ds:uri="http://schemas.microsoft.com/sharepoint/events"/>
  </ds:schemaRefs>
</ds:datastoreItem>
</file>

<file path=customXml/itemProps4.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5.xml><?xml version="1.0" encoding="utf-8"?>
<ds:datastoreItem xmlns:ds="http://schemas.openxmlformats.org/officeDocument/2006/customXml" ds:itemID="{53E0729A-EED0-414F-9DF1-FB1B9558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Template-Lab Title.dotx</Template>
  <TotalTime>7764</TotalTime>
  <Pages>13</Pages>
  <Words>1367</Words>
  <Characters>7794</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BI Academy PT - SSAS - Configuration and Administration</vt:lpstr>
      <vt:lpstr>BI Academy PT - SSAS - Configuration and Administration</vt:lpstr>
    </vt:vector>
  </TitlesOfParts>
  <Company>Microsoft Corporation</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Academy PT - SSAS - Configuration and Administration</dc:title>
  <dc:creator>Fernando.Marcal@microsoft.com</dc:creator>
  <cp:lastModifiedBy>Thiago Zavaschi</cp:lastModifiedBy>
  <cp:revision>581</cp:revision>
  <cp:lastPrinted>2005-11-23T18:09:00Z</cp:lastPrinted>
  <dcterms:created xsi:type="dcterms:W3CDTF">2012-04-05T14:45:00Z</dcterms:created>
  <dcterms:modified xsi:type="dcterms:W3CDTF">2016-10-25T15:00:00Z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0x010100B955019D4B70474EB61829C05E053846</vt:lpwstr>
  </property>
  <property fmtid="{D5CDD505-2E9C-101B-9397-08002B2CF9AE}" pid="3" name="TaxKeyword">
    <vt:lpwstr/>
  </property>
  <property fmtid="{D5CDD505-2E9C-101B-9397-08002B2CF9AE}" pid="4" name="IsMyDocuments">
    <vt:bool>true</vt:bool>
  </property>
  <property fmtid="{D5CDD505-2E9C-101B-9397-08002B2CF9AE}" pid="5" name="DocVizPreviewMetadata_Count">
    <vt:i4>1</vt:i4>
  </property>
  <property fmtid="{D5CDD505-2E9C-101B-9397-08002B2CF9AE}" pid="6" name="DocVizPreviewMetadata_0">
    <vt:lpwstr>300x225x1</vt:lpwstr>
  </property>
  <property fmtid="{D5CDD505-2E9C-101B-9397-08002B2CF9AE}" pid="7" name="_dlc_DocIdItemGuid">
    <vt:lpwstr>129629e7-044e-4411-9647-d2d702628426</vt:lpwstr>
  </property>
</Properties>
</file>